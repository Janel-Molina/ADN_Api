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ook w:val="01E0" w:firstRow="1" w:lastRow="1" w:firstColumn="1" w:lastColumn="1" w:noHBand="0" w:noVBand="0"/>
      </w:tblPr>
      <w:tblGrid>
        <w:gridCol w:w="8792"/>
      </w:tblGrid>
      <w:tr w:rsidR="00C95587" w:rsidRPr="00C91616" w14:paraId="3C3718B6" w14:textId="77777777" w:rsidTr="00EE2F7E">
        <w:trPr>
          <w:jc w:val="center"/>
        </w:trPr>
        <w:tc>
          <w:tcPr>
            <w:tcW w:w="8978" w:type="dxa"/>
            <w:tcBorders>
              <w:top w:val="single" w:sz="18" w:space="0" w:color="auto"/>
              <w:bottom w:val="single" w:sz="18" w:space="0" w:color="auto"/>
            </w:tcBorders>
            <w:shd w:val="clear" w:color="auto" w:fill="C0C0C0"/>
          </w:tcPr>
          <w:p w14:paraId="03E3260B" w14:textId="77777777" w:rsidR="00C95587" w:rsidRPr="00C91616" w:rsidRDefault="002F163E" w:rsidP="009E4DC6">
            <w:pPr>
              <w:jc w:val="center"/>
              <w:rPr>
                <w:rFonts w:asciiTheme="majorHAnsi" w:hAnsiTheme="majorHAnsi" w:cs="Arial"/>
                <w:b/>
                <w:i/>
                <w:lang w:val="es-CO"/>
              </w:rPr>
            </w:pPr>
            <w:r w:rsidRPr="00C91616">
              <w:rPr>
                <w:rFonts w:asciiTheme="majorHAnsi" w:hAnsiTheme="majorHAnsi" w:cs="Arial"/>
                <w:b/>
                <w:i/>
                <w:lang w:val="es-CO"/>
              </w:rPr>
              <w:t>DOCUMENTO DE PRUEBAS</w:t>
            </w:r>
          </w:p>
        </w:tc>
      </w:tr>
    </w:tbl>
    <w:p w14:paraId="28BBD81C" w14:textId="77777777" w:rsidR="00C95587" w:rsidRPr="00C91616" w:rsidRDefault="00C95587" w:rsidP="009E4DC6">
      <w:pPr>
        <w:rPr>
          <w:rFonts w:asciiTheme="majorHAnsi" w:hAnsiTheme="majorHAnsi" w:cs="Arial"/>
          <w:lang w:val="es-CO"/>
        </w:rPr>
      </w:pPr>
    </w:p>
    <w:tbl>
      <w:tblPr>
        <w:tblW w:w="8931" w:type="dxa"/>
        <w:tblInd w:w="7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05"/>
        <w:gridCol w:w="3260"/>
        <w:gridCol w:w="709"/>
        <w:gridCol w:w="2057"/>
      </w:tblGrid>
      <w:tr w:rsidR="007707E6" w:rsidRPr="00C91616" w14:paraId="142D54A3" w14:textId="77777777" w:rsidTr="007707E6">
        <w:trPr>
          <w:cantSplit/>
          <w:trHeight w:val="337"/>
        </w:trPr>
        <w:tc>
          <w:tcPr>
            <w:tcW w:w="2905" w:type="dxa"/>
            <w:tcBorders>
              <w:right w:val="single" w:sz="12" w:space="0" w:color="auto"/>
            </w:tcBorders>
            <w:shd w:val="pct12" w:color="auto" w:fill="FFFFFF"/>
          </w:tcPr>
          <w:p w14:paraId="495E636B" w14:textId="77777777" w:rsidR="007707E6" w:rsidRPr="00C91616" w:rsidRDefault="007707E6" w:rsidP="009E4DC6">
            <w:pPr>
              <w:rPr>
                <w:rFonts w:asciiTheme="majorHAnsi" w:hAnsiTheme="majorHAnsi" w:cs="Arial"/>
                <w:b/>
                <w:lang w:val="es-CO"/>
              </w:rPr>
            </w:pPr>
            <w:r w:rsidRPr="00C91616">
              <w:rPr>
                <w:rFonts w:asciiTheme="majorHAnsi" w:hAnsiTheme="majorHAnsi" w:cs="Arial"/>
                <w:b/>
                <w:lang w:val="es-CO"/>
              </w:rPr>
              <w:t>Área Desarrollo:</w:t>
            </w:r>
          </w:p>
        </w:tc>
        <w:tc>
          <w:tcPr>
            <w:tcW w:w="3260" w:type="dxa"/>
            <w:tcBorders>
              <w:left w:val="single" w:sz="12" w:space="0" w:color="auto"/>
              <w:right w:val="single" w:sz="12" w:space="0" w:color="auto"/>
            </w:tcBorders>
          </w:tcPr>
          <w:p w14:paraId="4518D105" w14:textId="7935A269" w:rsidR="007707E6" w:rsidRPr="00C91616" w:rsidRDefault="005D0DBD" w:rsidP="000C69F2">
            <w:pPr>
              <w:rPr>
                <w:rFonts w:asciiTheme="majorHAnsi" w:hAnsiTheme="majorHAnsi" w:cs="Arial"/>
                <w:lang w:val="es-CO"/>
              </w:rPr>
            </w:pPr>
            <w:r>
              <w:rPr>
                <w:rStyle w:val="nfasisintenso"/>
                <w:rFonts w:asciiTheme="majorHAnsi" w:hAnsiTheme="majorHAnsi"/>
                <w:color w:val="auto"/>
              </w:rPr>
              <w:t xml:space="preserve">FABRICA </w:t>
            </w:r>
          </w:p>
        </w:tc>
        <w:tc>
          <w:tcPr>
            <w:tcW w:w="709" w:type="dxa"/>
            <w:tcBorders>
              <w:left w:val="single" w:sz="12" w:space="0" w:color="auto"/>
              <w:right w:val="single" w:sz="12" w:space="0" w:color="auto"/>
            </w:tcBorders>
            <w:shd w:val="pct12" w:color="auto" w:fill="FFFFFF"/>
          </w:tcPr>
          <w:p w14:paraId="64177BCA" w14:textId="77777777" w:rsidR="007707E6" w:rsidRPr="00C91616" w:rsidRDefault="007707E6" w:rsidP="009E4DC6">
            <w:pPr>
              <w:pStyle w:val="H5"/>
              <w:rPr>
                <w:rFonts w:asciiTheme="majorHAnsi" w:hAnsiTheme="majorHAnsi" w:cs="Arial"/>
                <w:lang w:val="es-CO"/>
              </w:rPr>
            </w:pPr>
            <w:r w:rsidRPr="00C91616">
              <w:rPr>
                <w:rFonts w:asciiTheme="majorHAnsi" w:hAnsiTheme="majorHAnsi" w:cs="Arial"/>
                <w:lang w:val="es-CO"/>
              </w:rPr>
              <w:t>No. FSP</w:t>
            </w:r>
          </w:p>
        </w:tc>
        <w:tc>
          <w:tcPr>
            <w:tcW w:w="2057" w:type="dxa"/>
            <w:tcBorders>
              <w:left w:val="single" w:sz="12" w:space="0" w:color="auto"/>
            </w:tcBorders>
          </w:tcPr>
          <w:p w14:paraId="73F4DF74" w14:textId="77777777" w:rsidR="007707E6" w:rsidRPr="00C91616" w:rsidRDefault="007707E6" w:rsidP="009E4DC6">
            <w:pPr>
              <w:rPr>
                <w:rStyle w:val="nfasisintenso"/>
                <w:rFonts w:asciiTheme="majorHAnsi" w:hAnsiTheme="majorHAnsi" w:cs="Arial"/>
                <w:i w:val="0"/>
                <w:color w:val="auto"/>
              </w:rPr>
            </w:pPr>
          </w:p>
        </w:tc>
      </w:tr>
      <w:tr w:rsidR="007707E6" w:rsidRPr="00C91616" w14:paraId="7A4B1919" w14:textId="77777777" w:rsidTr="007707E6">
        <w:trPr>
          <w:cantSplit/>
          <w:trHeight w:val="415"/>
        </w:trPr>
        <w:tc>
          <w:tcPr>
            <w:tcW w:w="2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2" w:color="auto" w:fill="FFFFFF"/>
          </w:tcPr>
          <w:p w14:paraId="2A14AF7B" w14:textId="77777777" w:rsidR="007707E6" w:rsidRPr="00C91616" w:rsidRDefault="007707E6" w:rsidP="009E4DC6">
            <w:pPr>
              <w:pStyle w:val="Ttulo6"/>
              <w:rPr>
                <w:rFonts w:asciiTheme="majorHAnsi" w:hAnsiTheme="majorHAnsi" w:cs="Arial"/>
                <w:b/>
                <w:sz w:val="24"/>
                <w:lang w:val="es-CO"/>
              </w:rPr>
            </w:pPr>
            <w:r w:rsidRPr="00C91616">
              <w:rPr>
                <w:rFonts w:asciiTheme="majorHAnsi" w:hAnsiTheme="majorHAnsi" w:cs="Arial"/>
                <w:b/>
                <w:sz w:val="24"/>
                <w:lang w:val="es-CO"/>
              </w:rPr>
              <w:t>Autor Cambio:</w:t>
            </w:r>
          </w:p>
        </w:tc>
        <w:tc>
          <w:tcPr>
            <w:tcW w:w="6026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9CD959" w14:textId="604FBE70" w:rsidR="007707E6" w:rsidRPr="00C91616" w:rsidRDefault="00E73DA1" w:rsidP="009E4DC6">
            <w:pPr>
              <w:rPr>
                <w:rStyle w:val="nfasisintenso"/>
                <w:rFonts w:asciiTheme="majorHAnsi" w:hAnsiTheme="majorHAnsi" w:cs="Arial"/>
                <w:i w:val="0"/>
                <w:color w:val="943634"/>
              </w:rPr>
            </w:pPr>
            <w:r w:rsidRPr="00E73DA1">
              <w:rPr>
                <w:rStyle w:val="nfasisintenso"/>
                <w:rFonts w:asciiTheme="majorHAnsi" w:hAnsiTheme="majorHAnsi" w:cs="Arial"/>
                <w:i w:val="0"/>
                <w:color w:val="auto"/>
              </w:rPr>
              <w:t>Janel Molina Gongora</w:t>
            </w:r>
          </w:p>
        </w:tc>
      </w:tr>
      <w:tr w:rsidR="007707E6" w:rsidRPr="006065BE" w14:paraId="04875529" w14:textId="77777777" w:rsidTr="00BF1ECC">
        <w:trPr>
          <w:cantSplit/>
          <w:trHeight w:val="50"/>
        </w:trPr>
        <w:tc>
          <w:tcPr>
            <w:tcW w:w="2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2" w:color="auto" w:fill="FFFFFF"/>
          </w:tcPr>
          <w:p w14:paraId="2E0ED855" w14:textId="77777777" w:rsidR="007707E6" w:rsidRPr="00C91616" w:rsidRDefault="007707E6" w:rsidP="009E4DC6">
            <w:pPr>
              <w:pStyle w:val="Ttulo6"/>
              <w:rPr>
                <w:rFonts w:asciiTheme="majorHAnsi" w:hAnsiTheme="majorHAnsi" w:cs="Arial"/>
                <w:b/>
                <w:sz w:val="24"/>
                <w:lang w:val="es-CO"/>
              </w:rPr>
            </w:pPr>
            <w:r w:rsidRPr="00C91616">
              <w:rPr>
                <w:rFonts w:asciiTheme="majorHAnsi" w:hAnsiTheme="majorHAnsi" w:cs="Arial"/>
                <w:b/>
                <w:sz w:val="24"/>
                <w:lang w:val="es-CO"/>
              </w:rPr>
              <w:t>Proyecto:</w:t>
            </w:r>
          </w:p>
        </w:tc>
        <w:tc>
          <w:tcPr>
            <w:tcW w:w="6026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8DFF49" w14:textId="5F84FFD8" w:rsidR="007707E6" w:rsidRPr="006065BE" w:rsidRDefault="005D0DBD" w:rsidP="00231EA7">
            <w:pPr>
              <w:jc w:val="center"/>
              <w:rPr>
                <w:rStyle w:val="nfasisintenso"/>
                <w:rFonts w:asciiTheme="majorHAnsi" w:hAnsiTheme="majorHAnsi" w:cs="Arial"/>
                <w:i w:val="0"/>
                <w:color w:val="auto"/>
                <w:sz w:val="20"/>
                <w:szCs w:val="20"/>
              </w:rPr>
            </w:pPr>
            <w:r>
              <w:rPr>
                <w:rStyle w:val="nfasisintenso"/>
                <w:rFonts w:asciiTheme="majorHAnsi" w:hAnsiTheme="majorHAnsi" w:cs="Arial"/>
                <w:i w:val="0"/>
                <w:color w:val="auto"/>
                <w:sz w:val="20"/>
                <w:szCs w:val="20"/>
              </w:rPr>
              <w:t xml:space="preserve">Prueba técnica </w:t>
            </w:r>
          </w:p>
        </w:tc>
      </w:tr>
    </w:tbl>
    <w:p w14:paraId="56DABDDD" w14:textId="77777777" w:rsidR="00342770" w:rsidRPr="00C91616" w:rsidRDefault="00342770" w:rsidP="009E4DC6">
      <w:pPr>
        <w:rPr>
          <w:rFonts w:asciiTheme="majorHAnsi" w:hAnsiTheme="majorHAnsi" w:cs="Arial"/>
          <w:lang w:val="es-CO"/>
        </w:rPr>
      </w:pPr>
    </w:p>
    <w:p w14:paraId="20B2BB6D" w14:textId="77777777" w:rsidR="007707E6" w:rsidRPr="00C91616" w:rsidRDefault="007707E6" w:rsidP="009E4DC6">
      <w:pPr>
        <w:pStyle w:val="Ttulo"/>
        <w:rPr>
          <w:rFonts w:asciiTheme="majorHAnsi" w:hAnsiTheme="majorHAnsi" w:cs="Arial"/>
          <w:sz w:val="24"/>
          <w:u w:val="single"/>
        </w:rPr>
      </w:pPr>
      <w:r w:rsidRPr="00C91616">
        <w:rPr>
          <w:rFonts w:asciiTheme="majorHAnsi" w:hAnsiTheme="majorHAnsi" w:cs="Arial"/>
          <w:sz w:val="24"/>
          <w:u w:val="single"/>
        </w:rPr>
        <w:t>HISTORIAL DE VERSIONES</w:t>
      </w:r>
    </w:p>
    <w:p w14:paraId="03CD0CE8" w14:textId="77777777" w:rsidR="009E4DC6" w:rsidRPr="00C91616" w:rsidRDefault="009E4DC6" w:rsidP="009E4DC6">
      <w:pPr>
        <w:rPr>
          <w:rFonts w:asciiTheme="majorHAnsi" w:hAnsiTheme="majorHAnsi" w:cs="Arial"/>
        </w:rPr>
      </w:pPr>
    </w:p>
    <w:tbl>
      <w:tblPr>
        <w:tblW w:w="8948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9"/>
        <w:gridCol w:w="1144"/>
        <w:gridCol w:w="2840"/>
        <w:gridCol w:w="1865"/>
        <w:gridCol w:w="1920"/>
      </w:tblGrid>
      <w:tr w:rsidR="00231EB3" w:rsidRPr="00C91616" w14:paraId="46206CFC" w14:textId="77777777" w:rsidTr="009E4DC6">
        <w:trPr>
          <w:jc w:val="center"/>
        </w:trPr>
        <w:tc>
          <w:tcPr>
            <w:tcW w:w="1179" w:type="dxa"/>
            <w:shd w:val="clear" w:color="auto" w:fill="D9D9D9"/>
          </w:tcPr>
          <w:p w14:paraId="6C74DE9F" w14:textId="77777777" w:rsidR="007707E6" w:rsidRPr="00C91616" w:rsidRDefault="007707E6" w:rsidP="009E4DC6">
            <w:pPr>
              <w:rPr>
                <w:rFonts w:asciiTheme="majorHAnsi" w:hAnsiTheme="majorHAnsi" w:cs="Arial"/>
              </w:rPr>
            </w:pPr>
            <w:r w:rsidRPr="00C91616">
              <w:rPr>
                <w:rFonts w:asciiTheme="majorHAnsi" w:hAnsiTheme="majorHAnsi" w:cs="Arial"/>
              </w:rPr>
              <w:t>FECHA</w:t>
            </w:r>
          </w:p>
        </w:tc>
        <w:tc>
          <w:tcPr>
            <w:tcW w:w="1144" w:type="dxa"/>
            <w:shd w:val="clear" w:color="auto" w:fill="D9D9D9"/>
          </w:tcPr>
          <w:p w14:paraId="5A8D5865" w14:textId="77777777" w:rsidR="007707E6" w:rsidRPr="00C91616" w:rsidRDefault="007707E6" w:rsidP="009E4DC6">
            <w:pPr>
              <w:rPr>
                <w:rFonts w:asciiTheme="majorHAnsi" w:hAnsiTheme="majorHAnsi" w:cs="Arial"/>
              </w:rPr>
            </w:pPr>
            <w:r w:rsidRPr="00C91616">
              <w:rPr>
                <w:rFonts w:asciiTheme="majorHAnsi" w:hAnsiTheme="majorHAnsi" w:cs="Arial"/>
              </w:rPr>
              <w:t>VERSIÓN</w:t>
            </w:r>
          </w:p>
        </w:tc>
        <w:tc>
          <w:tcPr>
            <w:tcW w:w="2840" w:type="dxa"/>
            <w:shd w:val="clear" w:color="auto" w:fill="D9D9D9"/>
          </w:tcPr>
          <w:p w14:paraId="7B850469" w14:textId="77777777" w:rsidR="007707E6" w:rsidRPr="00C91616" w:rsidRDefault="007707E6" w:rsidP="009E4DC6">
            <w:pPr>
              <w:rPr>
                <w:rFonts w:asciiTheme="majorHAnsi" w:hAnsiTheme="majorHAnsi" w:cs="Arial"/>
              </w:rPr>
            </w:pPr>
            <w:r w:rsidRPr="00C91616">
              <w:rPr>
                <w:rFonts w:asciiTheme="majorHAnsi" w:hAnsiTheme="majorHAnsi" w:cs="Arial"/>
              </w:rPr>
              <w:t>DESCRIPCIÓN</w:t>
            </w:r>
          </w:p>
        </w:tc>
        <w:tc>
          <w:tcPr>
            <w:tcW w:w="1865" w:type="dxa"/>
            <w:shd w:val="clear" w:color="auto" w:fill="D9D9D9"/>
          </w:tcPr>
          <w:p w14:paraId="39073BA9" w14:textId="77777777" w:rsidR="007707E6" w:rsidRPr="00C91616" w:rsidRDefault="007707E6" w:rsidP="009E4DC6">
            <w:pPr>
              <w:rPr>
                <w:rFonts w:asciiTheme="majorHAnsi" w:hAnsiTheme="majorHAnsi" w:cs="Arial"/>
              </w:rPr>
            </w:pPr>
            <w:r w:rsidRPr="00C91616">
              <w:rPr>
                <w:rFonts w:asciiTheme="majorHAnsi" w:hAnsiTheme="majorHAnsi" w:cs="Arial"/>
              </w:rPr>
              <w:t>AUTOR</w:t>
            </w:r>
          </w:p>
        </w:tc>
        <w:tc>
          <w:tcPr>
            <w:tcW w:w="1920" w:type="dxa"/>
            <w:shd w:val="clear" w:color="auto" w:fill="D9D9D9"/>
          </w:tcPr>
          <w:p w14:paraId="6588A4A0" w14:textId="77777777" w:rsidR="007707E6" w:rsidRPr="00C91616" w:rsidRDefault="007707E6" w:rsidP="009E4DC6">
            <w:pPr>
              <w:rPr>
                <w:rFonts w:asciiTheme="majorHAnsi" w:hAnsiTheme="majorHAnsi" w:cs="Arial"/>
              </w:rPr>
            </w:pPr>
            <w:r w:rsidRPr="00C91616">
              <w:rPr>
                <w:rFonts w:asciiTheme="majorHAnsi" w:hAnsiTheme="majorHAnsi" w:cs="Arial"/>
              </w:rPr>
              <w:t>EMPRESA</w:t>
            </w:r>
          </w:p>
        </w:tc>
      </w:tr>
      <w:tr w:rsidR="00C72FB7" w:rsidRPr="00C91616" w14:paraId="4E53B338" w14:textId="77777777" w:rsidTr="009E4DC6">
        <w:trPr>
          <w:jc w:val="center"/>
        </w:trPr>
        <w:tc>
          <w:tcPr>
            <w:tcW w:w="1179" w:type="dxa"/>
          </w:tcPr>
          <w:p w14:paraId="6501D7BC" w14:textId="601AF3E0" w:rsidR="00C72FB7" w:rsidRPr="00C91616" w:rsidRDefault="00E73DA1" w:rsidP="00552E45">
            <w:pPr>
              <w:pStyle w:val="Tabletext"/>
              <w:jc w:val="left"/>
              <w:rPr>
                <w:rStyle w:val="nfasisintenso"/>
                <w:rFonts w:asciiTheme="majorHAnsi" w:hAnsiTheme="majorHAnsi" w:cs="Arial"/>
                <w:b w:val="0"/>
                <w:i w:val="0"/>
                <w:color w:val="943634"/>
              </w:rPr>
            </w:pPr>
            <w:r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  <w:sz w:val="22"/>
              </w:rPr>
              <w:t>1</w:t>
            </w:r>
            <w:r w:rsidR="005D0DBD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  <w:sz w:val="22"/>
              </w:rPr>
              <w:t>1</w:t>
            </w:r>
            <w:r w:rsidR="00C72FB7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  <w:sz w:val="22"/>
              </w:rPr>
              <w:t>/</w:t>
            </w:r>
            <w:r w:rsidR="005D0DBD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  <w:sz w:val="22"/>
              </w:rPr>
              <w:t>1</w:t>
            </w:r>
            <w:r w:rsidR="00C72FB7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  <w:sz w:val="22"/>
              </w:rPr>
              <w:t>0/2022</w:t>
            </w:r>
          </w:p>
        </w:tc>
        <w:tc>
          <w:tcPr>
            <w:tcW w:w="1144" w:type="dxa"/>
          </w:tcPr>
          <w:p w14:paraId="12BE3F7C" w14:textId="6992AE38" w:rsidR="00C72FB7" w:rsidRPr="00C91616" w:rsidRDefault="00F41762" w:rsidP="005608AE">
            <w:pPr>
              <w:jc w:val="center"/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</w:rPr>
            </w:pPr>
            <w:r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</w:rPr>
              <w:t>1</w:t>
            </w:r>
            <w:r w:rsidR="00C72FB7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</w:rPr>
              <w:t>.0</w:t>
            </w:r>
          </w:p>
        </w:tc>
        <w:tc>
          <w:tcPr>
            <w:tcW w:w="2840" w:type="dxa"/>
          </w:tcPr>
          <w:p w14:paraId="4915EE13" w14:textId="5CEAFDA2" w:rsidR="00C72FB7" w:rsidRPr="00C91616" w:rsidRDefault="005D0DBD" w:rsidP="005D0DBD">
            <w:pPr>
              <w:pStyle w:val="Tabletext"/>
              <w:jc w:val="center"/>
              <w:rPr>
                <w:rStyle w:val="nfasisintenso"/>
                <w:rFonts w:asciiTheme="majorHAnsi" w:hAnsiTheme="majorHAnsi" w:cs="Arial"/>
                <w:b w:val="0"/>
                <w:color w:val="943634"/>
              </w:rPr>
            </w:pPr>
            <w:proofErr w:type="spellStart"/>
            <w:r>
              <w:t>A</w:t>
            </w:r>
            <w:r w:rsidR="00BA3112">
              <w:t>DN</w:t>
            </w:r>
            <w:r>
              <w:t>_api</w:t>
            </w:r>
            <w:proofErr w:type="spellEnd"/>
          </w:p>
        </w:tc>
        <w:tc>
          <w:tcPr>
            <w:tcW w:w="1865" w:type="dxa"/>
          </w:tcPr>
          <w:p w14:paraId="695B1B67" w14:textId="777817F0" w:rsidR="00C72FB7" w:rsidRPr="00C91616" w:rsidRDefault="00E73DA1" w:rsidP="00231EA7">
            <w:pPr>
              <w:pStyle w:val="Tabletext"/>
              <w:rPr>
                <w:rStyle w:val="nfasisintenso"/>
                <w:rFonts w:asciiTheme="majorHAnsi" w:hAnsiTheme="majorHAnsi" w:cs="Arial"/>
                <w:b w:val="0"/>
                <w:i w:val="0"/>
                <w:color w:val="943634"/>
              </w:rPr>
            </w:pPr>
            <w:r w:rsidRPr="00E73DA1">
              <w:rPr>
                <w:rStyle w:val="nfasisintenso"/>
                <w:rFonts w:asciiTheme="majorHAnsi" w:hAnsiTheme="majorHAnsi" w:cs="Arial"/>
                <w:b w:val="0"/>
                <w:i w:val="0"/>
                <w:color w:val="auto"/>
              </w:rPr>
              <w:t>Janel Molina Gongora</w:t>
            </w:r>
          </w:p>
        </w:tc>
        <w:tc>
          <w:tcPr>
            <w:tcW w:w="1920" w:type="dxa"/>
          </w:tcPr>
          <w:p w14:paraId="4A482F84" w14:textId="255BDBDE" w:rsidR="00C72FB7" w:rsidRPr="00C91616" w:rsidRDefault="00C72FB7" w:rsidP="009E4DC6">
            <w:pPr>
              <w:pStyle w:val="Tabletext"/>
              <w:rPr>
                <w:rStyle w:val="nfasisintenso"/>
                <w:rFonts w:asciiTheme="majorHAnsi" w:hAnsiTheme="majorHAnsi" w:cs="Arial"/>
                <w:b w:val="0"/>
                <w:i w:val="0"/>
                <w:color w:val="943634"/>
              </w:rPr>
            </w:pPr>
          </w:p>
        </w:tc>
      </w:tr>
    </w:tbl>
    <w:p w14:paraId="47CFBDB5" w14:textId="77777777" w:rsidR="00342770" w:rsidRPr="00C91616" w:rsidRDefault="00342770" w:rsidP="009E4DC6">
      <w:pPr>
        <w:rPr>
          <w:rFonts w:asciiTheme="majorHAnsi" w:hAnsiTheme="majorHAnsi" w:cs="Arial"/>
          <w:lang w:val="es-CO"/>
        </w:rPr>
      </w:pPr>
    </w:p>
    <w:p w14:paraId="07ADA0B9" w14:textId="77777777" w:rsidR="007707E6" w:rsidRPr="00C91616" w:rsidRDefault="00910228" w:rsidP="000A7C33">
      <w:pPr>
        <w:pStyle w:val="TtuloTDC"/>
        <w:jc w:val="center"/>
        <w:rPr>
          <w:rFonts w:asciiTheme="majorHAnsi" w:hAnsiTheme="majorHAnsi" w:cs="Arial"/>
          <w:color w:val="auto"/>
          <w:sz w:val="24"/>
          <w:szCs w:val="24"/>
          <w:u w:val="single"/>
        </w:rPr>
      </w:pPr>
      <w:r w:rsidRPr="00C91616">
        <w:rPr>
          <w:rFonts w:asciiTheme="majorHAnsi" w:hAnsiTheme="majorHAnsi" w:cs="Arial"/>
          <w:color w:val="auto"/>
          <w:sz w:val="24"/>
          <w:szCs w:val="24"/>
          <w:u w:val="single"/>
        </w:rPr>
        <w:t>TABLA DE CONTENIDO</w:t>
      </w:r>
    </w:p>
    <w:p w14:paraId="2AFB9620" w14:textId="77777777" w:rsidR="009E4DC6" w:rsidRPr="00C91616" w:rsidRDefault="005278DC">
      <w:pPr>
        <w:pStyle w:val="TDC1"/>
        <w:tabs>
          <w:tab w:val="left" w:pos="432"/>
        </w:tabs>
        <w:rPr>
          <w:rFonts w:asciiTheme="majorHAnsi" w:hAnsiTheme="majorHAnsi" w:cs="Arial"/>
          <w:noProof/>
          <w:lang w:val="es-CO" w:eastAsia="es-CO"/>
        </w:rPr>
      </w:pPr>
      <w:r w:rsidRPr="00C91616">
        <w:rPr>
          <w:rFonts w:asciiTheme="majorHAnsi" w:hAnsiTheme="majorHAnsi" w:cs="Arial"/>
        </w:rPr>
        <w:fldChar w:fldCharType="begin"/>
      </w:r>
      <w:r w:rsidR="007707E6" w:rsidRPr="00C91616">
        <w:rPr>
          <w:rFonts w:asciiTheme="majorHAnsi" w:hAnsiTheme="majorHAnsi" w:cs="Arial"/>
        </w:rPr>
        <w:instrText xml:space="preserve"> TOC \o "1-3" \h \z \u </w:instrText>
      </w:r>
      <w:r w:rsidRPr="00C91616">
        <w:rPr>
          <w:rFonts w:asciiTheme="majorHAnsi" w:hAnsiTheme="majorHAnsi" w:cs="Arial"/>
        </w:rPr>
        <w:fldChar w:fldCharType="separate"/>
      </w:r>
      <w:hyperlink w:anchor="_Toc344453554" w:history="1">
        <w:r w:rsidR="009E4DC6" w:rsidRPr="00C91616">
          <w:rPr>
            <w:rStyle w:val="Hipervnculo"/>
            <w:rFonts w:asciiTheme="majorHAnsi" w:hAnsiTheme="majorHAnsi" w:cs="Arial"/>
            <w:noProof/>
          </w:rPr>
          <w:t>1.</w:t>
        </w:r>
        <w:r w:rsidR="009E4DC6" w:rsidRPr="00C91616">
          <w:rPr>
            <w:rFonts w:asciiTheme="majorHAnsi" w:hAnsiTheme="majorHAnsi" w:cs="Arial"/>
            <w:noProof/>
            <w:lang w:val="es-CO" w:eastAsia="es-CO"/>
          </w:rPr>
          <w:tab/>
        </w:r>
        <w:r w:rsidR="009E4DC6" w:rsidRPr="00C91616">
          <w:rPr>
            <w:rStyle w:val="Hipervnculo"/>
            <w:rFonts w:asciiTheme="majorHAnsi" w:hAnsiTheme="majorHAnsi" w:cs="Arial"/>
            <w:noProof/>
          </w:rPr>
          <w:t>OBJETIVO</w:t>
        </w:r>
        <w:r w:rsidR="009E4DC6" w:rsidRPr="00C91616">
          <w:rPr>
            <w:rFonts w:asciiTheme="majorHAnsi" w:hAnsiTheme="majorHAnsi" w:cs="Arial"/>
            <w:noProof/>
            <w:webHidden/>
          </w:rPr>
          <w:tab/>
        </w:r>
        <w:r w:rsidRPr="00C91616">
          <w:rPr>
            <w:rFonts w:asciiTheme="majorHAnsi" w:hAnsiTheme="majorHAnsi" w:cs="Arial"/>
            <w:noProof/>
            <w:webHidden/>
          </w:rPr>
          <w:fldChar w:fldCharType="begin"/>
        </w:r>
        <w:r w:rsidR="009E4DC6" w:rsidRPr="00C91616">
          <w:rPr>
            <w:rFonts w:asciiTheme="majorHAnsi" w:hAnsiTheme="majorHAnsi" w:cs="Arial"/>
            <w:noProof/>
            <w:webHidden/>
          </w:rPr>
          <w:instrText xml:space="preserve"> PAGEREF _Toc344453554 \h </w:instrText>
        </w:r>
        <w:r w:rsidRPr="00C91616">
          <w:rPr>
            <w:rFonts w:asciiTheme="majorHAnsi" w:hAnsiTheme="majorHAnsi" w:cs="Arial"/>
            <w:noProof/>
            <w:webHidden/>
          </w:rPr>
        </w:r>
        <w:r w:rsidRPr="00C91616">
          <w:rPr>
            <w:rFonts w:asciiTheme="majorHAnsi" w:hAnsiTheme="majorHAnsi" w:cs="Arial"/>
            <w:noProof/>
            <w:webHidden/>
          </w:rPr>
          <w:fldChar w:fldCharType="separate"/>
        </w:r>
        <w:r w:rsidR="009E4DC6" w:rsidRPr="00C91616">
          <w:rPr>
            <w:rFonts w:asciiTheme="majorHAnsi" w:hAnsiTheme="majorHAnsi" w:cs="Arial"/>
            <w:noProof/>
            <w:webHidden/>
          </w:rPr>
          <w:t>1</w:t>
        </w:r>
        <w:r w:rsidRPr="00C91616">
          <w:rPr>
            <w:rFonts w:asciiTheme="majorHAnsi" w:hAnsiTheme="majorHAnsi" w:cs="Arial"/>
            <w:noProof/>
            <w:webHidden/>
          </w:rPr>
          <w:fldChar w:fldCharType="end"/>
        </w:r>
      </w:hyperlink>
    </w:p>
    <w:p w14:paraId="10BB16F4" w14:textId="77777777" w:rsidR="009E4DC6" w:rsidRPr="00C91616" w:rsidRDefault="00000000">
      <w:pPr>
        <w:pStyle w:val="TDC1"/>
        <w:tabs>
          <w:tab w:val="left" w:pos="432"/>
        </w:tabs>
        <w:rPr>
          <w:rFonts w:asciiTheme="majorHAnsi" w:hAnsiTheme="majorHAnsi" w:cs="Arial"/>
          <w:noProof/>
          <w:lang w:val="es-CO" w:eastAsia="es-CO"/>
        </w:rPr>
      </w:pPr>
      <w:hyperlink w:anchor="_Toc344453555" w:history="1">
        <w:r w:rsidR="009E4DC6" w:rsidRPr="00C91616">
          <w:rPr>
            <w:rStyle w:val="Hipervnculo"/>
            <w:rFonts w:asciiTheme="majorHAnsi" w:hAnsiTheme="majorHAnsi" w:cs="Arial"/>
            <w:noProof/>
          </w:rPr>
          <w:t>2.</w:t>
        </w:r>
        <w:r w:rsidR="009E4DC6" w:rsidRPr="00C91616">
          <w:rPr>
            <w:rFonts w:asciiTheme="majorHAnsi" w:hAnsiTheme="majorHAnsi" w:cs="Arial"/>
            <w:noProof/>
            <w:lang w:val="es-CO" w:eastAsia="es-CO"/>
          </w:rPr>
          <w:tab/>
        </w:r>
        <w:r w:rsidR="009E4DC6" w:rsidRPr="00C91616">
          <w:rPr>
            <w:rStyle w:val="Hipervnculo"/>
            <w:rFonts w:asciiTheme="majorHAnsi" w:hAnsiTheme="majorHAnsi" w:cs="Arial"/>
            <w:noProof/>
          </w:rPr>
          <w:t>ALCANCE</w:t>
        </w:r>
        <w:r w:rsidR="009E4DC6" w:rsidRPr="00C91616">
          <w:rPr>
            <w:rFonts w:asciiTheme="majorHAnsi" w:hAnsiTheme="majorHAnsi" w:cs="Arial"/>
            <w:noProof/>
            <w:webHidden/>
          </w:rPr>
          <w:tab/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begin"/>
        </w:r>
        <w:r w:rsidR="009E4DC6" w:rsidRPr="00C91616">
          <w:rPr>
            <w:rFonts w:asciiTheme="majorHAnsi" w:hAnsiTheme="majorHAnsi" w:cs="Arial"/>
            <w:noProof/>
            <w:webHidden/>
          </w:rPr>
          <w:instrText xml:space="preserve"> PAGEREF _Toc344453555 \h </w:instrText>
        </w:r>
        <w:r w:rsidR="005278DC" w:rsidRPr="00C91616">
          <w:rPr>
            <w:rFonts w:asciiTheme="majorHAnsi" w:hAnsiTheme="majorHAnsi" w:cs="Arial"/>
            <w:noProof/>
            <w:webHidden/>
          </w:rPr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separate"/>
        </w:r>
        <w:r w:rsidR="009E4DC6" w:rsidRPr="00C91616">
          <w:rPr>
            <w:rFonts w:asciiTheme="majorHAnsi" w:hAnsiTheme="majorHAnsi" w:cs="Arial"/>
            <w:noProof/>
            <w:webHidden/>
          </w:rPr>
          <w:t>2</w:t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end"/>
        </w:r>
      </w:hyperlink>
    </w:p>
    <w:p w14:paraId="746C537F" w14:textId="77777777" w:rsidR="009E4DC6" w:rsidRPr="00C91616" w:rsidRDefault="00000000">
      <w:pPr>
        <w:pStyle w:val="TDC1"/>
        <w:tabs>
          <w:tab w:val="left" w:pos="432"/>
        </w:tabs>
        <w:rPr>
          <w:rFonts w:asciiTheme="majorHAnsi" w:hAnsiTheme="majorHAnsi" w:cs="Arial"/>
          <w:noProof/>
          <w:lang w:val="es-CO" w:eastAsia="es-CO"/>
        </w:rPr>
      </w:pPr>
      <w:hyperlink w:anchor="_Toc344453556" w:history="1">
        <w:r w:rsidR="009E4DC6" w:rsidRPr="00C91616">
          <w:rPr>
            <w:rStyle w:val="Hipervnculo"/>
            <w:rFonts w:asciiTheme="majorHAnsi" w:hAnsiTheme="majorHAnsi" w:cs="Arial"/>
            <w:noProof/>
          </w:rPr>
          <w:t>3.</w:t>
        </w:r>
        <w:r w:rsidR="009E4DC6" w:rsidRPr="00C91616">
          <w:rPr>
            <w:rFonts w:asciiTheme="majorHAnsi" w:hAnsiTheme="majorHAnsi" w:cs="Arial"/>
            <w:noProof/>
            <w:lang w:val="es-CO" w:eastAsia="es-CO"/>
          </w:rPr>
          <w:tab/>
        </w:r>
        <w:r w:rsidR="009E4DC6" w:rsidRPr="00C91616">
          <w:rPr>
            <w:rStyle w:val="Hipervnculo"/>
            <w:rFonts w:asciiTheme="majorHAnsi" w:hAnsiTheme="majorHAnsi" w:cs="Arial"/>
            <w:noProof/>
          </w:rPr>
          <w:t>ESCENARIOS</w:t>
        </w:r>
        <w:r w:rsidR="009E4DC6" w:rsidRPr="00C91616">
          <w:rPr>
            <w:rFonts w:asciiTheme="majorHAnsi" w:hAnsiTheme="majorHAnsi" w:cs="Arial"/>
            <w:noProof/>
            <w:webHidden/>
          </w:rPr>
          <w:tab/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begin"/>
        </w:r>
        <w:r w:rsidR="009E4DC6" w:rsidRPr="00C91616">
          <w:rPr>
            <w:rFonts w:asciiTheme="majorHAnsi" w:hAnsiTheme="majorHAnsi" w:cs="Arial"/>
            <w:noProof/>
            <w:webHidden/>
          </w:rPr>
          <w:instrText xml:space="preserve"> PAGEREF _Toc344453556 \h </w:instrText>
        </w:r>
        <w:r w:rsidR="005278DC" w:rsidRPr="00C91616">
          <w:rPr>
            <w:rFonts w:asciiTheme="majorHAnsi" w:hAnsiTheme="majorHAnsi" w:cs="Arial"/>
            <w:noProof/>
            <w:webHidden/>
          </w:rPr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separate"/>
        </w:r>
        <w:r w:rsidR="009E4DC6" w:rsidRPr="00C91616">
          <w:rPr>
            <w:rFonts w:asciiTheme="majorHAnsi" w:hAnsiTheme="majorHAnsi" w:cs="Arial"/>
            <w:noProof/>
            <w:webHidden/>
          </w:rPr>
          <w:t>2</w:t>
        </w:r>
        <w:r w:rsidR="005278DC" w:rsidRPr="00C91616">
          <w:rPr>
            <w:rFonts w:asciiTheme="majorHAnsi" w:hAnsiTheme="majorHAnsi" w:cs="Arial"/>
            <w:noProof/>
            <w:webHidden/>
          </w:rPr>
          <w:fldChar w:fldCharType="end"/>
        </w:r>
      </w:hyperlink>
    </w:p>
    <w:p w14:paraId="7ACC2C90" w14:textId="77777777" w:rsidR="009E4DC6" w:rsidRPr="00C91616" w:rsidRDefault="005278DC" w:rsidP="009E4DC6">
      <w:pPr>
        <w:rPr>
          <w:rFonts w:asciiTheme="majorHAnsi" w:hAnsiTheme="majorHAnsi" w:cs="Arial"/>
        </w:rPr>
      </w:pPr>
      <w:r w:rsidRPr="00C91616">
        <w:rPr>
          <w:rFonts w:asciiTheme="majorHAnsi" w:hAnsiTheme="majorHAnsi" w:cs="Arial"/>
        </w:rPr>
        <w:fldChar w:fldCharType="end"/>
      </w:r>
    </w:p>
    <w:p w14:paraId="05D69337" w14:textId="309C5725" w:rsidR="00231EB3" w:rsidRPr="00C91616" w:rsidRDefault="009E4DC6" w:rsidP="009E4DC6">
      <w:pPr>
        <w:rPr>
          <w:rFonts w:asciiTheme="majorHAnsi" w:hAnsiTheme="majorHAnsi" w:cs="Arial"/>
          <w:lang w:val="es-CO"/>
        </w:rPr>
      </w:pPr>
      <w:r w:rsidRPr="00C91616">
        <w:rPr>
          <w:rFonts w:asciiTheme="majorHAnsi" w:hAnsiTheme="majorHAnsi" w:cs="Arial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E1886" w:rsidRPr="00C91616" w14:paraId="3C633C73" w14:textId="77777777" w:rsidTr="00B61377">
        <w:tc>
          <w:tcPr>
            <w:tcW w:w="8978" w:type="dxa"/>
            <w:shd w:val="clear" w:color="auto" w:fill="auto"/>
          </w:tcPr>
          <w:p w14:paraId="13DA650C" w14:textId="77777777" w:rsidR="001E1886" w:rsidRPr="00C91616" w:rsidRDefault="001E1886" w:rsidP="00015B52">
            <w:pPr>
              <w:pStyle w:val="Ttulo1"/>
              <w:rPr>
                <w:rFonts w:cs="Arial"/>
              </w:rPr>
            </w:pPr>
            <w:bookmarkStart w:id="0" w:name="_Toc344453554"/>
            <w:bookmarkStart w:id="1" w:name="_Toc344362711"/>
            <w:r w:rsidRPr="00C91616">
              <w:rPr>
                <w:rFonts w:cs="Arial"/>
              </w:rPr>
              <w:lastRenderedPageBreak/>
              <w:t>OBJETIVO</w:t>
            </w:r>
            <w:bookmarkEnd w:id="0"/>
          </w:p>
        </w:tc>
      </w:tr>
      <w:bookmarkEnd w:id="1"/>
    </w:tbl>
    <w:p w14:paraId="7EA0896D" w14:textId="77777777" w:rsidR="008104FD" w:rsidRDefault="008104FD" w:rsidP="00646DA5">
      <w:pPr>
        <w:rPr>
          <w:rFonts w:asciiTheme="majorHAnsi" w:hAnsiTheme="majorHAnsi" w:cs="Arial"/>
        </w:rPr>
      </w:pPr>
    </w:p>
    <w:p w14:paraId="78E52809" w14:textId="5856C61F" w:rsidR="00231EA7" w:rsidRDefault="00552E45" w:rsidP="005D0DBD">
      <w:pPr>
        <w:rPr>
          <w:rFonts w:asciiTheme="majorHAnsi" w:hAnsiTheme="majorHAnsi" w:cs="Arial"/>
        </w:rPr>
      </w:pPr>
      <w:r>
        <w:rPr>
          <w:rFonts w:asciiTheme="majorHAnsi" w:hAnsiTheme="majorHAnsi" w:cs="Arial"/>
        </w:rPr>
        <w:t xml:space="preserve">Realizar </w:t>
      </w:r>
      <w:r w:rsidR="005D0DBD">
        <w:rPr>
          <w:rFonts w:asciiTheme="majorHAnsi" w:hAnsiTheme="majorHAnsi" w:cs="Arial"/>
        </w:rPr>
        <w:t xml:space="preserve">prueba técnica que consiste en </w:t>
      </w:r>
      <w:r w:rsidR="005D0DBD" w:rsidRPr="005D0DBD">
        <w:rPr>
          <w:rFonts w:asciiTheme="majorHAnsi" w:hAnsiTheme="majorHAnsi" w:cs="Arial"/>
        </w:rPr>
        <w:t>desarrollar un proyecto que detecte clones y amigos,</w:t>
      </w:r>
      <w:r w:rsidR="005D0DBD">
        <w:rPr>
          <w:rFonts w:asciiTheme="majorHAnsi" w:hAnsiTheme="majorHAnsi" w:cs="Arial"/>
        </w:rPr>
        <w:t xml:space="preserve"> </w:t>
      </w:r>
      <w:r w:rsidR="005D0DBD" w:rsidRPr="005D0DBD">
        <w:rPr>
          <w:rFonts w:asciiTheme="majorHAnsi" w:hAnsiTheme="majorHAnsi" w:cs="Arial"/>
        </w:rPr>
        <w:t>basándose en una secuencia de ADN.</w:t>
      </w:r>
    </w:p>
    <w:p w14:paraId="248DD567" w14:textId="77777777" w:rsidR="00231EA7" w:rsidRPr="00231EA7" w:rsidRDefault="00231EA7" w:rsidP="00231EA7">
      <w:pPr>
        <w:rPr>
          <w:rFonts w:asciiTheme="majorHAnsi" w:hAnsiTheme="majorHAnsi" w:cs="Arial"/>
        </w:rPr>
      </w:pPr>
    </w:p>
    <w:p w14:paraId="7A6BD59E" w14:textId="77777777" w:rsidR="00C0082C" w:rsidRPr="00C91616" w:rsidRDefault="005B0F25" w:rsidP="009E4DC6">
      <w:pPr>
        <w:rPr>
          <w:rFonts w:asciiTheme="majorHAnsi" w:hAnsiTheme="majorHAnsi"/>
          <w:b/>
          <w:bCs/>
          <w:i/>
          <w:iCs/>
        </w:rPr>
      </w:pPr>
      <w:r w:rsidRPr="00C91616">
        <w:rPr>
          <w:rFonts w:asciiTheme="majorHAnsi" w:hAnsiTheme="majorHAnsi"/>
          <w:b/>
          <w:bCs/>
          <w:i/>
          <w:iCs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E1886" w:rsidRPr="00C91616" w14:paraId="0DA5CBFE" w14:textId="77777777" w:rsidTr="00B61377">
        <w:tc>
          <w:tcPr>
            <w:tcW w:w="8978" w:type="dxa"/>
            <w:shd w:val="clear" w:color="auto" w:fill="auto"/>
          </w:tcPr>
          <w:p w14:paraId="15EF052A" w14:textId="77777777" w:rsidR="001E1886" w:rsidRPr="00C91616" w:rsidRDefault="001E1886" w:rsidP="00015B52">
            <w:pPr>
              <w:pStyle w:val="Ttulo1"/>
              <w:rPr>
                <w:rFonts w:cs="Arial"/>
              </w:rPr>
            </w:pPr>
            <w:bookmarkStart w:id="2" w:name="_Toc344362713"/>
            <w:bookmarkStart w:id="3" w:name="_Toc344453555"/>
            <w:r w:rsidRPr="00C91616">
              <w:rPr>
                <w:rFonts w:cs="Arial"/>
              </w:rPr>
              <w:t>ALCANCE</w:t>
            </w:r>
            <w:bookmarkEnd w:id="2"/>
            <w:bookmarkEnd w:id="3"/>
          </w:p>
        </w:tc>
      </w:tr>
    </w:tbl>
    <w:p w14:paraId="2C8F7770" w14:textId="77777777" w:rsidR="002F163E" w:rsidRDefault="002F163E" w:rsidP="009E4DC6">
      <w:pPr>
        <w:rPr>
          <w:rFonts w:asciiTheme="majorHAnsi" w:hAnsiTheme="majorHAnsi" w:cs="Arial"/>
        </w:rPr>
      </w:pPr>
    </w:p>
    <w:p w14:paraId="2D37B719" w14:textId="4321FB84" w:rsidR="00F34369" w:rsidRDefault="00231EA7" w:rsidP="009E4DC6">
      <w:pPr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</w:pPr>
      <w:r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 xml:space="preserve">Se realizan </w:t>
      </w:r>
      <w:r w:rsidR="00E73DA1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 xml:space="preserve">pruebas </w:t>
      </w:r>
      <w:r w:rsidR="005D0DBD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 xml:space="preserve">en ambiente de desarrollo para determinar que los servicios </w:t>
      </w:r>
      <w:proofErr w:type="spellStart"/>
      <w:r w:rsidR="005D0DBD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>rest</w:t>
      </w:r>
      <w:proofErr w:type="spellEnd"/>
      <w:r w:rsidR="005D0DBD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 xml:space="preserve"> funcionan correctamente teniendo en cuenta las reglas de negocio </w:t>
      </w:r>
      <w:r w:rsidR="00B71166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>descritas en la prueba</w:t>
      </w:r>
      <w:r w:rsidR="005D0DBD"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  <w:t>.</w:t>
      </w:r>
    </w:p>
    <w:p w14:paraId="6022DB85" w14:textId="18149F1C" w:rsidR="00F34369" w:rsidRDefault="00F34369" w:rsidP="009E4DC6">
      <w:pPr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</w:pPr>
    </w:p>
    <w:p w14:paraId="6A28C15F" w14:textId="77777777" w:rsidR="00F34369" w:rsidRDefault="00F34369" w:rsidP="009E4DC6">
      <w:pPr>
        <w:rPr>
          <w:rStyle w:val="nfasisintenso"/>
          <w:rFonts w:asciiTheme="majorHAnsi" w:hAnsiTheme="majorHAnsi" w:cs="Arial"/>
          <w:b w:val="0"/>
          <w:bCs w:val="0"/>
          <w:i w:val="0"/>
          <w:iCs w:val="0"/>
          <w:color w:val="aut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E1886" w:rsidRPr="00C91616" w14:paraId="0E3A44BC" w14:textId="77777777" w:rsidTr="00C832BB">
        <w:tc>
          <w:tcPr>
            <w:tcW w:w="8828" w:type="dxa"/>
            <w:shd w:val="clear" w:color="auto" w:fill="auto"/>
          </w:tcPr>
          <w:p w14:paraId="255D7ABC" w14:textId="77777777" w:rsidR="001E1886" w:rsidRPr="00C91616" w:rsidRDefault="001E1886" w:rsidP="00015B52">
            <w:pPr>
              <w:pStyle w:val="Ttulo1"/>
              <w:rPr>
                <w:rStyle w:val="nfasisintenso"/>
                <w:rFonts w:asciiTheme="majorHAnsi" w:hAnsiTheme="majorHAnsi" w:cs="Arial"/>
                <w:b/>
                <w:bCs w:val="0"/>
                <w:i w:val="0"/>
                <w:iCs w:val="0"/>
                <w:color w:val="auto"/>
              </w:rPr>
            </w:pPr>
            <w:bookmarkStart w:id="4" w:name="_Toc344362715"/>
            <w:bookmarkStart w:id="5" w:name="_Toc344453556"/>
            <w:r w:rsidRPr="00C91616">
              <w:rPr>
                <w:rFonts w:cs="Arial"/>
              </w:rPr>
              <w:t>ESCENARIOS</w:t>
            </w:r>
            <w:bookmarkEnd w:id="4"/>
            <w:bookmarkEnd w:id="5"/>
          </w:p>
        </w:tc>
      </w:tr>
    </w:tbl>
    <w:p w14:paraId="6C6B89E1" w14:textId="77777777" w:rsidR="005B603A" w:rsidRPr="00C91616" w:rsidRDefault="005B603A" w:rsidP="005B603A">
      <w:pPr>
        <w:rPr>
          <w:rFonts w:asciiTheme="majorHAnsi" w:hAnsiTheme="majorHAnsi"/>
          <w:lang w:val="es-CO"/>
        </w:rPr>
      </w:pPr>
      <w:bookmarkStart w:id="6" w:name="_Toc344362716"/>
      <w:bookmarkStart w:id="7" w:name="_Toc344453557"/>
    </w:p>
    <w:p w14:paraId="749575AB" w14:textId="5F802BCC" w:rsidR="002F163E" w:rsidRDefault="002F163E" w:rsidP="00015B52">
      <w:pPr>
        <w:pStyle w:val="Ttulo2"/>
        <w:rPr>
          <w:rFonts w:cs="Arial"/>
        </w:rPr>
      </w:pPr>
      <w:bookmarkStart w:id="8" w:name="_Toc344362718"/>
      <w:bookmarkStart w:id="9" w:name="_Toc344453558"/>
      <w:bookmarkEnd w:id="6"/>
      <w:bookmarkEnd w:id="7"/>
      <w:r w:rsidRPr="00C91616">
        <w:rPr>
          <w:rFonts w:cs="Arial"/>
        </w:rPr>
        <w:t>Funcional</w:t>
      </w:r>
      <w:bookmarkEnd w:id="8"/>
      <w:bookmarkEnd w:id="9"/>
    </w:p>
    <w:p w14:paraId="531D1597" w14:textId="1DD2170D" w:rsidR="000B5953" w:rsidRDefault="000B5953" w:rsidP="000B5953">
      <w:pPr>
        <w:rPr>
          <w:lang w:val="es-CO"/>
        </w:rPr>
      </w:pPr>
    </w:p>
    <w:p w14:paraId="2C3825B1" w14:textId="77777777" w:rsidR="00E73DA1" w:rsidRDefault="00E73DA1" w:rsidP="000B5953">
      <w:pPr>
        <w:rPr>
          <w:b/>
          <w:bCs/>
          <w:lang w:val="es-CO"/>
        </w:rPr>
      </w:pPr>
    </w:p>
    <w:p w14:paraId="1687A971" w14:textId="45BFB127" w:rsidR="00E73DA1" w:rsidRPr="00EB55DD" w:rsidRDefault="005D0DBD" w:rsidP="00E73DA1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t xml:space="preserve">Validación de servicio </w:t>
      </w:r>
      <w:proofErr w:type="spellStart"/>
      <w:proofErr w:type="gramStart"/>
      <w:r>
        <w:t>rest</w:t>
      </w:r>
      <w:proofErr w:type="spellEnd"/>
      <w:r>
        <w:t xml:space="preserve">  “</w:t>
      </w:r>
      <w:proofErr w:type="gramEnd"/>
      <w:r>
        <w:t xml:space="preserve">/clon/” cuando el escenario es </w:t>
      </w:r>
      <w:r w:rsidR="00375122">
        <w:t xml:space="preserve">el </w:t>
      </w:r>
      <w:proofErr w:type="spellStart"/>
      <w:r w:rsidR="00375122">
        <w:t>adn</w:t>
      </w:r>
      <w:proofErr w:type="spellEnd"/>
      <w:r w:rsidR="00375122">
        <w:t xml:space="preserve"> de un amigo.</w:t>
      </w:r>
    </w:p>
    <w:p w14:paraId="0BA6451B" w14:textId="77777777" w:rsidR="000B5953" w:rsidRDefault="000B5953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04B5DA2E" w14:textId="77777777" w:rsidR="000B5953" w:rsidRDefault="000B5953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4F7FC11F" w14:textId="0E2FF4FB" w:rsidR="000B5953" w:rsidRDefault="00375122" w:rsidP="000B5953">
      <w:pPr>
        <w:pStyle w:val="Predeterminado"/>
        <w:rPr>
          <w:noProof/>
        </w:rPr>
      </w:pPr>
      <w:r w:rsidRPr="00375122">
        <w:rPr>
          <w:noProof/>
        </w:rPr>
        <w:drawing>
          <wp:inline distT="0" distB="0" distL="0" distR="0" wp14:anchorId="692C1DFF" wp14:editId="75EB7890">
            <wp:extent cx="5612130" cy="3545205"/>
            <wp:effectExtent l="190500" t="190500" r="198120" b="18859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605F7" w14:textId="757D1E59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D137BE" wp14:editId="547A5E36">
                <wp:simplePos x="0" y="0"/>
                <wp:positionH relativeFrom="column">
                  <wp:posOffset>4269105</wp:posOffset>
                </wp:positionH>
                <wp:positionV relativeFrom="paragraph">
                  <wp:posOffset>2102485</wp:posOffset>
                </wp:positionV>
                <wp:extent cx="1524000" cy="411480"/>
                <wp:effectExtent l="0" t="0" r="19050" b="266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39326" id="Rectángulo 9" o:spid="_x0000_s1026" style="position:absolute;margin-left:336.15pt;margin-top:165.55pt;width:120pt;height:32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" filled="f" strokecolor="red" strokeweight="2pt"/>
            </w:pict>
          </mc:Fallback>
        </mc:AlternateContent>
      </w:r>
      <w:r w:rsidRPr="00375122">
        <w:rPr>
          <w:rFonts w:asciiTheme="majorHAnsi" w:hAnsiTheme="majorHAnsi"/>
          <w:sz w:val="24"/>
          <w:szCs w:val="24"/>
        </w:rPr>
        <w:drawing>
          <wp:inline distT="0" distB="0" distL="0" distR="0" wp14:anchorId="2BCE7F52" wp14:editId="66AB715A">
            <wp:extent cx="5612130" cy="3601720"/>
            <wp:effectExtent l="190500" t="190500" r="198120" b="18923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022947" w14:textId="59F666D4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5CD3AB48" w14:textId="47457E7D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5012648A" w14:textId="0C89DD12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1FF2BF94" w14:textId="3EAC4D0C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731490FF" w14:textId="770B81AA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0F7A60DB" w14:textId="64E25C0A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5AF1EB76" w14:textId="0DE2E310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542DA471" w14:textId="760A75C3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0A54BD91" w14:textId="6FF923BD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43DCEF1D" w14:textId="0DCE0348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3360892B" w14:textId="197B1050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212D90CD" w14:textId="6C18C3BD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0D1A1D81" w14:textId="3DEA8A72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69CE142C" w14:textId="21E8D73E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7C9637A4" w14:textId="29E191C7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4DA25B3B" w14:textId="6892BB66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602C3782" w14:textId="1B5A4EF2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72934FC9" w14:textId="1868C2DD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0608610B" w14:textId="0A7FA4C9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5DE178ED" w14:textId="77777777" w:rsidR="00375122" w:rsidRDefault="00375122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3FDDEF44" w14:textId="1451741C" w:rsidR="00E73DA1" w:rsidRDefault="00E73DA1" w:rsidP="000B5953">
      <w:pPr>
        <w:pStyle w:val="Predeterminado"/>
        <w:rPr>
          <w:rFonts w:asciiTheme="majorHAnsi" w:hAnsiTheme="majorHAnsi"/>
          <w:sz w:val="24"/>
          <w:szCs w:val="24"/>
        </w:rPr>
      </w:pPr>
    </w:p>
    <w:p w14:paraId="13E01244" w14:textId="4A67D0A1" w:rsidR="00E73DA1" w:rsidRPr="00375122" w:rsidRDefault="00375122" w:rsidP="00B97208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center"/>
        <w:rPr>
          <w:rFonts w:asciiTheme="majorHAnsi" w:hAnsiTheme="majorHAnsi"/>
        </w:rPr>
      </w:pPr>
      <w:r>
        <w:lastRenderedPageBreak/>
        <w:t xml:space="preserve">Al iniciar la aplicación se crea en la base de datos ADN la tabla </w:t>
      </w:r>
      <w:proofErr w:type="spellStart"/>
      <w:r>
        <w:t>adn</w:t>
      </w:r>
      <w:proofErr w:type="spellEnd"/>
      <w:r>
        <w:t xml:space="preserve">, si la validación de la secuencia </w:t>
      </w:r>
      <w:proofErr w:type="spellStart"/>
      <w:r>
        <w:t>adn</w:t>
      </w:r>
      <w:proofErr w:type="spellEnd"/>
      <w:r>
        <w:t xml:space="preserve"> es correcta y esta a su vez es un registro nuevo y único se </w:t>
      </w:r>
      <w:r w:rsidR="00F52D26">
        <w:t>guardará</w:t>
      </w:r>
      <w:r>
        <w:t xml:space="preserve"> en dicha tabla. </w:t>
      </w:r>
    </w:p>
    <w:p w14:paraId="1888D5FD" w14:textId="36AD938E" w:rsidR="000B5953" w:rsidRDefault="00F52D26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028FB2" wp14:editId="7668B9DF">
                <wp:simplePos x="0" y="0"/>
                <wp:positionH relativeFrom="column">
                  <wp:posOffset>3011805</wp:posOffset>
                </wp:positionH>
                <wp:positionV relativeFrom="paragraph">
                  <wp:posOffset>2140585</wp:posOffset>
                </wp:positionV>
                <wp:extent cx="2324100" cy="441960"/>
                <wp:effectExtent l="0" t="0" r="19050" b="1524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E25C6" id="Rectángulo 14" o:spid="_x0000_s1026" style="position:absolute;margin-left:237.15pt;margin-top:168.55pt;width:183pt;height:3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3uAfw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" filled="f" strokecolor="red" strokeweight="2pt"/>
            </w:pict>
          </mc:Fallback>
        </mc:AlternateContent>
      </w:r>
      <w:r w:rsidR="00375122" w:rsidRPr="00375122">
        <w:rPr>
          <w:noProof/>
        </w:rPr>
        <w:drawing>
          <wp:inline distT="0" distB="0" distL="0" distR="0" wp14:anchorId="5CEB3B72" wp14:editId="5DA985F6">
            <wp:extent cx="5612130" cy="3375025"/>
            <wp:effectExtent l="190500" t="190500" r="198120" b="1873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61131" w14:textId="77777777" w:rsidR="000B5953" w:rsidRDefault="000B5953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64E6D2D" w14:textId="77777777" w:rsidR="000B5953" w:rsidRDefault="000B5953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79BF3228" w14:textId="32930398" w:rsidR="000B5953" w:rsidRDefault="000B5953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4CFDB6C9" w14:textId="3C5A0B52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65711B82" w14:textId="3F393872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11374EAD" w14:textId="11D1ED7C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D906F16" w14:textId="69026BF1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1CF3EB4C" w14:textId="549687EB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2DE91CE3" w14:textId="6305F420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76734A49" w14:textId="3FF5CA7B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365A32E" w14:textId="7D31F506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0091D4CE" w14:textId="759D8C6B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820DDCF" w14:textId="5FEA13A8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200FC7C" w14:textId="6AE2DC76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1C309CA5" w14:textId="0FF63080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72AF47B5" w14:textId="495EE736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8D8D137" w14:textId="10DF1994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9E4FA23" w14:textId="405CF378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48F52BDE" w14:textId="00A0C55C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2C00881" w14:textId="0C130B8B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1AE87D5" w14:textId="77777777" w:rsidR="008943B0" w:rsidRDefault="008943B0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693E0241" w14:textId="7EFC8ADF" w:rsidR="008943B0" w:rsidRDefault="008943B0" w:rsidP="008943B0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lastRenderedPageBreak/>
        <w:t xml:space="preserve">Validación de servicio </w:t>
      </w:r>
      <w:proofErr w:type="spellStart"/>
      <w:proofErr w:type="gramStart"/>
      <w:r>
        <w:t>rest</w:t>
      </w:r>
      <w:proofErr w:type="spellEnd"/>
      <w:r>
        <w:t xml:space="preserve">  “</w:t>
      </w:r>
      <w:proofErr w:type="gramEnd"/>
      <w:r>
        <w:t xml:space="preserve">/clon/” cuando el escenario es el </w:t>
      </w:r>
      <w:proofErr w:type="spellStart"/>
      <w:r>
        <w:t>adn</w:t>
      </w:r>
      <w:proofErr w:type="spellEnd"/>
      <w:r>
        <w:t xml:space="preserve"> de un </w:t>
      </w:r>
      <w:r>
        <w:t>clon</w:t>
      </w:r>
      <w:r>
        <w:t>.</w:t>
      </w:r>
    </w:p>
    <w:p w14:paraId="745D1369" w14:textId="2777C108" w:rsidR="008943B0" w:rsidRDefault="008943B0" w:rsidP="008943B0">
      <w:pPr>
        <w:widowControl/>
        <w:spacing w:line="259" w:lineRule="auto"/>
        <w:contextualSpacing/>
        <w:jc w:val="left"/>
      </w:pPr>
    </w:p>
    <w:p w14:paraId="38352181" w14:textId="19F6CFAF" w:rsidR="008943B0" w:rsidRDefault="008943B0" w:rsidP="008943B0">
      <w:pPr>
        <w:widowControl/>
        <w:spacing w:line="259" w:lineRule="auto"/>
        <w:contextualSpacing/>
        <w:jc w:val="left"/>
      </w:pPr>
      <w:r w:rsidRPr="008943B0">
        <w:drawing>
          <wp:inline distT="0" distB="0" distL="0" distR="0" wp14:anchorId="35A3D6DE" wp14:editId="3507824E">
            <wp:extent cx="5612130" cy="3580130"/>
            <wp:effectExtent l="190500" t="190500" r="198120" b="19177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A37F4" w14:textId="4D916982" w:rsidR="008943B0" w:rsidRDefault="008943B0" w:rsidP="008943B0">
      <w:pPr>
        <w:widowControl/>
        <w:spacing w:line="259" w:lineRule="auto"/>
        <w:contextualSpacing/>
        <w:jc w:val="left"/>
      </w:pPr>
    </w:p>
    <w:p w14:paraId="5E89726C" w14:textId="7F264CAA" w:rsidR="008943B0" w:rsidRDefault="008943B0" w:rsidP="008943B0">
      <w:pPr>
        <w:widowControl/>
        <w:spacing w:line="259" w:lineRule="auto"/>
        <w:contextualSpacing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CF6497" wp14:editId="1D819585">
                <wp:simplePos x="0" y="0"/>
                <wp:positionH relativeFrom="column">
                  <wp:posOffset>4330065</wp:posOffset>
                </wp:positionH>
                <wp:positionV relativeFrom="paragraph">
                  <wp:posOffset>2041525</wp:posOffset>
                </wp:positionV>
                <wp:extent cx="1219200" cy="3048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C92A01" id="Rectángulo 20" o:spid="_x0000_s1026" style="position:absolute;margin-left:340.95pt;margin-top:160.75pt;width:96pt;height:2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" filled="f" strokecolor="red" strokeweight="2pt"/>
            </w:pict>
          </mc:Fallback>
        </mc:AlternateContent>
      </w:r>
      <w:r w:rsidRPr="008943B0">
        <w:drawing>
          <wp:inline distT="0" distB="0" distL="0" distR="0" wp14:anchorId="42A08E7C" wp14:editId="09C7496B">
            <wp:extent cx="5612130" cy="3399790"/>
            <wp:effectExtent l="190500" t="190500" r="198120" b="18161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80194" w14:textId="7A41734A" w:rsidR="00BA3112" w:rsidRDefault="00BA3112" w:rsidP="008943B0">
      <w:pPr>
        <w:widowControl/>
        <w:spacing w:line="259" w:lineRule="auto"/>
        <w:contextualSpacing/>
        <w:jc w:val="left"/>
      </w:pPr>
    </w:p>
    <w:p w14:paraId="3BF0C6B5" w14:textId="3CA699E2" w:rsidR="00BA3112" w:rsidRPr="00EB55DD" w:rsidRDefault="00BA3112" w:rsidP="008943B0">
      <w:pPr>
        <w:widowControl/>
        <w:spacing w:line="259" w:lineRule="auto"/>
        <w:contextualSpacing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6A510F" wp14:editId="184502F3">
                <wp:simplePos x="0" y="0"/>
                <wp:positionH relativeFrom="column">
                  <wp:posOffset>2973705</wp:posOffset>
                </wp:positionH>
                <wp:positionV relativeFrom="paragraph">
                  <wp:posOffset>2489835</wp:posOffset>
                </wp:positionV>
                <wp:extent cx="1805940" cy="129540"/>
                <wp:effectExtent l="0" t="0" r="22860" b="2286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7B74F" id="Rectángulo 27" o:spid="_x0000_s1026" style="position:absolute;margin-left:234.15pt;margin-top:196.05pt;width:142.2pt;height:1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" filled="f" strokecolor="red" strokeweight="2pt"/>
            </w:pict>
          </mc:Fallback>
        </mc:AlternateContent>
      </w:r>
      <w:r w:rsidRPr="00BA3112">
        <w:drawing>
          <wp:inline distT="0" distB="0" distL="0" distR="0" wp14:anchorId="04A95694" wp14:editId="1F2408F0">
            <wp:extent cx="5612130" cy="3390265"/>
            <wp:effectExtent l="190500" t="190500" r="198120" b="191135"/>
            <wp:docPr id="25" name="Imagen 2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42E6E" w14:textId="3A881628" w:rsidR="000B5953" w:rsidRDefault="000B5953" w:rsidP="008943B0">
      <w:pPr>
        <w:pStyle w:val="Prrafodelista"/>
        <w:widowControl/>
        <w:spacing w:line="259" w:lineRule="auto"/>
        <w:ind w:left="720"/>
        <w:contextualSpacing/>
        <w:rPr>
          <w:rFonts w:asciiTheme="majorHAnsi" w:hAnsiTheme="majorHAnsi"/>
        </w:rPr>
      </w:pPr>
    </w:p>
    <w:p w14:paraId="11C6BFF8" w14:textId="10BF52DB" w:rsidR="00BA3112" w:rsidRDefault="00BA3112" w:rsidP="008943B0">
      <w:pPr>
        <w:pStyle w:val="Prrafodelista"/>
        <w:widowControl/>
        <w:spacing w:line="259" w:lineRule="auto"/>
        <w:ind w:left="720"/>
        <w:contextualSpacing/>
        <w:rPr>
          <w:rFonts w:asciiTheme="majorHAnsi" w:hAnsiTheme="majorHAnsi"/>
        </w:rPr>
      </w:pPr>
    </w:p>
    <w:p w14:paraId="496DFFED" w14:textId="77777777" w:rsidR="00BA3112" w:rsidRPr="008943B0" w:rsidRDefault="00BA3112" w:rsidP="008943B0">
      <w:pPr>
        <w:pStyle w:val="Prrafodelista"/>
        <w:widowControl/>
        <w:spacing w:line="259" w:lineRule="auto"/>
        <w:ind w:left="720"/>
        <w:contextualSpacing/>
        <w:rPr>
          <w:rFonts w:asciiTheme="majorHAnsi" w:hAnsiTheme="majorHAnsi"/>
        </w:rPr>
      </w:pPr>
    </w:p>
    <w:p w14:paraId="60B23516" w14:textId="109378DF" w:rsidR="008F6A1A" w:rsidRPr="00EF295F" w:rsidRDefault="00BA3112" w:rsidP="008F6A1A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t>Validación cuando la secuencia de ADN no cumple con reglas de negocio. (Caracteres incorrectos)</w:t>
      </w:r>
    </w:p>
    <w:p w14:paraId="68A6C3CB" w14:textId="1CB77A39" w:rsidR="008F6A1A" w:rsidRDefault="00BA3112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  <w:r w:rsidRPr="00BA3112">
        <w:rPr>
          <w:noProof/>
        </w:rPr>
        <w:drawing>
          <wp:inline distT="0" distB="0" distL="0" distR="0" wp14:anchorId="622173CE" wp14:editId="6EA0750E">
            <wp:extent cx="5612130" cy="3395980"/>
            <wp:effectExtent l="190500" t="190500" r="198120" b="1854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5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D6ED0" w14:textId="211EC886" w:rsidR="008F6A1A" w:rsidRDefault="00BA3112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AC36FA" wp14:editId="65E330CC">
                <wp:simplePos x="0" y="0"/>
                <wp:positionH relativeFrom="column">
                  <wp:posOffset>4109085</wp:posOffset>
                </wp:positionH>
                <wp:positionV relativeFrom="paragraph">
                  <wp:posOffset>1965325</wp:posOffset>
                </wp:positionV>
                <wp:extent cx="1440180" cy="419100"/>
                <wp:effectExtent l="0" t="0" r="26670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CE20C" id="Rectángulo 39" o:spid="_x0000_s1026" style="position:absolute;margin-left:323.55pt;margin-top:154.75pt;width:113.4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" filled="f" strokecolor="red" strokeweight="2pt"/>
            </w:pict>
          </mc:Fallback>
        </mc:AlternateContent>
      </w:r>
      <w:r w:rsidRPr="00BA3112">
        <w:rPr>
          <w:noProof/>
        </w:rPr>
        <w:drawing>
          <wp:inline distT="0" distB="0" distL="0" distR="0" wp14:anchorId="0DF16F72" wp14:editId="258F856A">
            <wp:extent cx="5612130" cy="3385820"/>
            <wp:effectExtent l="190500" t="190500" r="198120" b="19558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6524D" w14:textId="70251091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8F96F61" w14:textId="7432BADF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5937E6A9" w14:textId="5098BFBB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0F0036B6" w14:textId="163FAC6D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23C68FF1" w14:textId="138CC8D3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1B0109F1" w14:textId="11E71A60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69EB94B6" w14:textId="77777777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34FF6E0F" w14:textId="239162F7" w:rsidR="00BA3112" w:rsidRDefault="00BA3112" w:rsidP="00BA3112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t>Validación cuando la secuencia de ADN no cumple con reglas de negocio. (</w:t>
      </w:r>
      <w:r>
        <w:t xml:space="preserve">No es una secuencia </w:t>
      </w:r>
      <w:proofErr w:type="spellStart"/>
      <w:r>
        <w:t>NxN</w:t>
      </w:r>
      <w:proofErr w:type="spellEnd"/>
      <w:r>
        <w:t>)</w:t>
      </w:r>
    </w:p>
    <w:p w14:paraId="1B8E642A" w14:textId="29F347C4" w:rsidR="00BA3112" w:rsidRDefault="00BA3112" w:rsidP="00BA3112">
      <w:pPr>
        <w:pStyle w:val="Prrafodelista"/>
        <w:widowControl/>
        <w:spacing w:line="259" w:lineRule="auto"/>
        <w:ind w:left="720"/>
        <w:contextualSpacing/>
        <w:jc w:val="left"/>
      </w:pPr>
    </w:p>
    <w:p w14:paraId="7514FFD8" w14:textId="41A7F2E9" w:rsidR="00BA3112" w:rsidRDefault="00BA3112" w:rsidP="00BA3112">
      <w:pPr>
        <w:pStyle w:val="Prrafodelista"/>
        <w:widowControl/>
        <w:spacing w:line="259" w:lineRule="auto"/>
        <w:ind w:left="720"/>
        <w:contextualSpacing/>
        <w:jc w:val="left"/>
      </w:pPr>
    </w:p>
    <w:p w14:paraId="631EAEC8" w14:textId="4C3DDDFB" w:rsidR="00BA3112" w:rsidRDefault="00BA3112" w:rsidP="00BA3112">
      <w:pPr>
        <w:widowControl/>
        <w:spacing w:line="259" w:lineRule="auto"/>
        <w:contextualSpacing/>
        <w:jc w:val="left"/>
      </w:pPr>
      <w:r w:rsidRPr="00BA3112">
        <w:drawing>
          <wp:inline distT="0" distB="0" distL="0" distR="0" wp14:anchorId="01BB8695" wp14:editId="4A9EAF8C">
            <wp:extent cx="5612130" cy="3532505"/>
            <wp:effectExtent l="190500" t="190500" r="198120" b="182245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2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9CA6F" w14:textId="08CF5E90" w:rsidR="00BA3112" w:rsidRPr="00EF295F" w:rsidRDefault="00B71166" w:rsidP="00BA3112">
      <w:pPr>
        <w:widowControl/>
        <w:spacing w:line="259" w:lineRule="auto"/>
        <w:contextualSpacing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6B8000" wp14:editId="5682B7AD">
                <wp:simplePos x="0" y="0"/>
                <wp:positionH relativeFrom="column">
                  <wp:posOffset>4139565</wp:posOffset>
                </wp:positionH>
                <wp:positionV relativeFrom="paragraph">
                  <wp:posOffset>2011045</wp:posOffset>
                </wp:positionV>
                <wp:extent cx="1371600" cy="289560"/>
                <wp:effectExtent l="0" t="0" r="19050" b="1524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08665" id="Rectángulo 42" o:spid="_x0000_s1026" style="position:absolute;margin-left:325.95pt;margin-top:158.35pt;width:108pt;height:2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" filled="f" strokecolor="red" strokeweight="2pt"/>
            </w:pict>
          </mc:Fallback>
        </mc:AlternateContent>
      </w:r>
      <w:r w:rsidR="00BA3112" w:rsidRPr="00BA3112">
        <w:drawing>
          <wp:inline distT="0" distB="0" distL="0" distR="0" wp14:anchorId="1DBE5A9D" wp14:editId="09CE2AAF">
            <wp:extent cx="5612130" cy="3378835"/>
            <wp:effectExtent l="190500" t="190500" r="198120" b="183515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CE7B7B" w14:textId="7C295BC7" w:rsidR="008F6A1A" w:rsidRDefault="008F6A1A" w:rsidP="000B5953">
      <w:pPr>
        <w:pStyle w:val="Predeterminado"/>
        <w:jc w:val="both"/>
        <w:rPr>
          <w:rFonts w:asciiTheme="majorHAnsi" w:hAnsiTheme="majorHAnsi"/>
          <w:sz w:val="24"/>
          <w:szCs w:val="24"/>
        </w:rPr>
      </w:pPr>
    </w:p>
    <w:p w14:paraId="001B7CC0" w14:textId="0B794824" w:rsidR="008F6A1A" w:rsidRPr="008334B0" w:rsidRDefault="00B71166" w:rsidP="008F6A1A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t>Validación cuando para un registro duplicado de ADN. (Para el ejemplo ingresamos la misma secuencia anterior de un clon)</w:t>
      </w:r>
    </w:p>
    <w:p w14:paraId="398D8201" w14:textId="30C1E25C" w:rsidR="008F6A1A" w:rsidRDefault="00B71166" w:rsidP="008F6A1A">
      <w:pPr>
        <w:jc w:val="center"/>
        <w:rPr>
          <w:noProof/>
        </w:rPr>
      </w:pPr>
      <w:r w:rsidRPr="00B71166">
        <w:rPr>
          <w:noProof/>
        </w:rPr>
        <w:drawing>
          <wp:inline distT="0" distB="0" distL="0" distR="0" wp14:anchorId="68CF2E2B" wp14:editId="30BBCA7C">
            <wp:extent cx="5612130" cy="3396615"/>
            <wp:effectExtent l="190500" t="190500" r="198120" b="1847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6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159EB1" w14:textId="12D6C9CF" w:rsidR="00B71166" w:rsidRDefault="00B71166" w:rsidP="00B71166">
      <w:pPr>
        <w:rPr>
          <w:noProof/>
        </w:rPr>
      </w:pPr>
    </w:p>
    <w:p w14:paraId="0CE470DA" w14:textId="6E4C4365" w:rsidR="00B71166" w:rsidRDefault="00B71166" w:rsidP="008F6A1A">
      <w:pPr>
        <w:jc w:val="center"/>
        <w:rPr>
          <w:noProof/>
        </w:rPr>
      </w:pPr>
    </w:p>
    <w:p w14:paraId="7EC26EBA" w14:textId="18277107" w:rsidR="00B71166" w:rsidRDefault="00B71166" w:rsidP="008F6A1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27E3CC" wp14:editId="0A874CB1">
                <wp:simplePos x="0" y="0"/>
                <wp:positionH relativeFrom="column">
                  <wp:posOffset>4322445</wp:posOffset>
                </wp:positionH>
                <wp:positionV relativeFrom="paragraph">
                  <wp:posOffset>2004060</wp:posOffset>
                </wp:positionV>
                <wp:extent cx="1234440" cy="396240"/>
                <wp:effectExtent l="0" t="0" r="22860" b="2286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1D625" id="Rectángulo 45" o:spid="_x0000_s1026" style="position:absolute;margin-left:340.35pt;margin-top:157.8pt;width:97.2pt;height:31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" filled="f" strokecolor="red" strokeweight="2pt"/>
            </w:pict>
          </mc:Fallback>
        </mc:AlternateContent>
      </w:r>
      <w:r w:rsidRPr="00B71166">
        <w:drawing>
          <wp:inline distT="0" distB="0" distL="0" distR="0" wp14:anchorId="1997698B" wp14:editId="1884912B">
            <wp:extent cx="5612130" cy="3390265"/>
            <wp:effectExtent l="190500" t="190500" r="198120" b="191135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1394F" w14:textId="77777777" w:rsidR="008F6A1A" w:rsidRDefault="008F6A1A" w:rsidP="008F6A1A">
      <w:pPr>
        <w:jc w:val="center"/>
      </w:pPr>
    </w:p>
    <w:p w14:paraId="03C03E81" w14:textId="77777777" w:rsidR="008F6A1A" w:rsidRDefault="008F6A1A" w:rsidP="008F6A1A">
      <w:pPr>
        <w:jc w:val="center"/>
      </w:pPr>
    </w:p>
    <w:p w14:paraId="012A9430" w14:textId="77777777" w:rsidR="008F6A1A" w:rsidRDefault="008F6A1A" w:rsidP="008F6A1A">
      <w:pPr>
        <w:jc w:val="center"/>
      </w:pPr>
    </w:p>
    <w:p w14:paraId="4092A31F" w14:textId="76DFDA92" w:rsidR="00B71166" w:rsidRDefault="00B71166" w:rsidP="00602386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center"/>
      </w:pPr>
      <w:r>
        <w:t xml:space="preserve">La respuesta es </w:t>
      </w:r>
      <w:proofErr w:type="gramStart"/>
      <w:r>
        <w:t>status</w:t>
      </w:r>
      <w:proofErr w:type="gramEnd"/>
      <w:r>
        <w:t xml:space="preserve"> 200 OK, pero el registro no se guardará en base datos.</w:t>
      </w:r>
    </w:p>
    <w:p w14:paraId="07349360" w14:textId="24226B1D" w:rsidR="008F6A1A" w:rsidRPr="008334B0" w:rsidRDefault="00B71166" w:rsidP="00B71166">
      <w:pPr>
        <w:widowControl/>
        <w:spacing w:line="259" w:lineRule="auto"/>
        <w:contextualSpacing/>
      </w:pPr>
      <w:r w:rsidRPr="00B71166">
        <w:drawing>
          <wp:inline distT="0" distB="0" distL="0" distR="0" wp14:anchorId="5773FE1E" wp14:editId="0D1880EB">
            <wp:extent cx="5612130" cy="2990215"/>
            <wp:effectExtent l="190500" t="190500" r="198120" b="1911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068E5D" w14:textId="77777777" w:rsidR="008F6A1A" w:rsidRDefault="008F6A1A" w:rsidP="008F6A1A">
      <w:pPr>
        <w:jc w:val="center"/>
      </w:pPr>
    </w:p>
    <w:p w14:paraId="74CAF020" w14:textId="3CBD7D0F" w:rsidR="00294A25" w:rsidRDefault="00294A25" w:rsidP="00294A25">
      <w:pPr>
        <w:pStyle w:val="Prrafodelista"/>
        <w:widowControl/>
        <w:numPr>
          <w:ilvl w:val="0"/>
          <w:numId w:val="23"/>
        </w:numPr>
        <w:spacing w:line="259" w:lineRule="auto"/>
        <w:contextualSpacing/>
        <w:jc w:val="left"/>
      </w:pPr>
      <w:r>
        <w:t xml:space="preserve">Validación de servicio </w:t>
      </w:r>
      <w:proofErr w:type="spellStart"/>
      <w:proofErr w:type="gramStart"/>
      <w:r>
        <w:t>rest</w:t>
      </w:r>
      <w:proofErr w:type="spellEnd"/>
      <w:r>
        <w:t xml:space="preserve">  </w:t>
      </w:r>
      <w:r w:rsidRPr="00294A25">
        <w:t>“</w:t>
      </w:r>
      <w:proofErr w:type="gramEnd"/>
      <w:r w:rsidRPr="00294A25">
        <w:t>/</w:t>
      </w:r>
      <w:proofErr w:type="spellStart"/>
      <w:r w:rsidRPr="00294A25">
        <w:t>estadisticas</w:t>
      </w:r>
      <w:proofErr w:type="spellEnd"/>
      <w:r w:rsidRPr="00294A25">
        <w:t>”</w:t>
      </w:r>
      <w:r>
        <w:t>.</w:t>
      </w:r>
    </w:p>
    <w:p w14:paraId="4C738BF4" w14:textId="69C32BCA" w:rsidR="00294A25" w:rsidRDefault="00294A25" w:rsidP="00294A25">
      <w:pPr>
        <w:widowControl/>
        <w:spacing w:line="259" w:lineRule="auto"/>
        <w:contextualSpacing/>
        <w:jc w:val="left"/>
      </w:pPr>
    </w:p>
    <w:p w14:paraId="7F73C304" w14:textId="2807D79B" w:rsidR="00294A25" w:rsidRDefault="00294A25" w:rsidP="00294A25">
      <w:pPr>
        <w:widowControl/>
        <w:spacing w:line="259" w:lineRule="auto"/>
        <w:contextualSpacing/>
        <w:jc w:val="left"/>
      </w:pPr>
      <w:r w:rsidRPr="00294A25">
        <w:drawing>
          <wp:inline distT="0" distB="0" distL="0" distR="0" wp14:anchorId="327FA641" wp14:editId="7ED0B6F5">
            <wp:extent cx="5612130" cy="2978150"/>
            <wp:effectExtent l="190500" t="190500" r="198120" b="1841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E71FDD" w14:textId="738D1C0E" w:rsidR="00294A25" w:rsidRDefault="00294A25" w:rsidP="00294A25">
      <w:pPr>
        <w:widowControl/>
        <w:spacing w:line="259" w:lineRule="auto"/>
        <w:contextualSpacing/>
        <w:jc w:val="left"/>
      </w:pPr>
      <w:r w:rsidRPr="00294A25">
        <w:drawing>
          <wp:inline distT="0" distB="0" distL="0" distR="0" wp14:anchorId="4AEB7318" wp14:editId="2E184147">
            <wp:extent cx="5612130" cy="3376930"/>
            <wp:effectExtent l="190500" t="190500" r="198120" b="18542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A2812" w14:textId="745FEC10" w:rsidR="00294A25" w:rsidRDefault="00294A25" w:rsidP="00294A25">
      <w:pPr>
        <w:widowControl/>
        <w:spacing w:line="259" w:lineRule="auto"/>
        <w:contextualSpacing/>
        <w:jc w:val="left"/>
      </w:pPr>
    </w:p>
    <w:p w14:paraId="1EF0247D" w14:textId="77777777" w:rsidR="00294A25" w:rsidRPr="00EB55DD" w:rsidRDefault="00294A25" w:rsidP="00294A25">
      <w:pPr>
        <w:widowControl/>
        <w:spacing w:line="259" w:lineRule="auto"/>
        <w:contextualSpacing/>
        <w:jc w:val="left"/>
      </w:pPr>
    </w:p>
    <w:p w14:paraId="15C6CD72" w14:textId="77777777" w:rsidR="008F6A1A" w:rsidRDefault="008F6A1A" w:rsidP="008F6A1A">
      <w:pPr>
        <w:jc w:val="center"/>
      </w:pPr>
    </w:p>
    <w:p w14:paraId="06C45C6B" w14:textId="19789613" w:rsidR="008F6A1A" w:rsidRDefault="00294A25" w:rsidP="00294A25">
      <w:pPr>
        <w:widowControl/>
        <w:spacing w:after="160" w:line="259" w:lineRule="auto"/>
        <w:contextualSpacing/>
        <w:jc w:val="left"/>
        <w:rPr>
          <w:b/>
          <w:bCs/>
        </w:rPr>
      </w:pPr>
      <w:r w:rsidRPr="00294A25">
        <w:rPr>
          <w:b/>
          <w:bCs/>
        </w:rPr>
        <w:t xml:space="preserve">Pruebas Unitarias </w:t>
      </w:r>
      <w:proofErr w:type="spellStart"/>
      <w:r w:rsidRPr="00294A25">
        <w:rPr>
          <w:b/>
          <w:bCs/>
        </w:rPr>
        <w:t>J</w:t>
      </w:r>
      <w:r>
        <w:rPr>
          <w:b/>
          <w:bCs/>
        </w:rPr>
        <w:t>U</w:t>
      </w:r>
      <w:r w:rsidRPr="00294A25">
        <w:rPr>
          <w:b/>
          <w:bCs/>
        </w:rPr>
        <w:t>nit</w:t>
      </w:r>
      <w:proofErr w:type="spellEnd"/>
      <w:r w:rsidRPr="00294A25">
        <w:rPr>
          <w:b/>
          <w:bCs/>
        </w:rPr>
        <w:t>.</w:t>
      </w:r>
    </w:p>
    <w:p w14:paraId="4222189D" w14:textId="31172457" w:rsidR="00294A25" w:rsidRDefault="00294A25" w:rsidP="00294A25">
      <w:pPr>
        <w:widowControl/>
        <w:spacing w:after="160" w:line="259" w:lineRule="auto"/>
        <w:contextualSpacing/>
        <w:jc w:val="left"/>
        <w:rPr>
          <w:b/>
          <w:bCs/>
        </w:rPr>
      </w:pPr>
    </w:p>
    <w:p w14:paraId="5FD9E742" w14:textId="160C2A71" w:rsidR="00294A25" w:rsidRPr="00294A25" w:rsidRDefault="00294A25" w:rsidP="00294A25">
      <w:pPr>
        <w:pStyle w:val="Prrafodelista"/>
        <w:widowControl/>
        <w:numPr>
          <w:ilvl w:val="0"/>
          <w:numId w:val="25"/>
        </w:numPr>
        <w:spacing w:after="160" w:line="259" w:lineRule="auto"/>
        <w:contextualSpacing/>
        <w:jc w:val="left"/>
        <w:rPr>
          <w:b/>
          <w:bCs/>
        </w:rPr>
      </w:pPr>
      <w:r w:rsidRPr="00294A25">
        <w:t>Método</w:t>
      </w:r>
      <w:r>
        <w:rPr>
          <w:b/>
          <w:bCs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test1_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isClonTest(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)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.</w:t>
      </w:r>
    </w:p>
    <w:p w14:paraId="361A2BB8" w14:textId="6BC4EAD1" w:rsidR="008F6A1A" w:rsidRDefault="00294A25" w:rsidP="008F6A1A">
      <w:pPr>
        <w:jc w:val="center"/>
        <w:rPr>
          <w:noProof/>
        </w:rPr>
      </w:pPr>
      <w:r w:rsidRPr="00294A25">
        <w:rPr>
          <w:noProof/>
        </w:rPr>
        <w:t xml:space="preserve"> </w:t>
      </w:r>
      <w:r w:rsidRPr="00294A25">
        <w:rPr>
          <w:noProof/>
        </w:rPr>
        <w:drawing>
          <wp:inline distT="0" distB="0" distL="0" distR="0" wp14:anchorId="352D7F95" wp14:editId="06543B99">
            <wp:extent cx="5612130" cy="3391535"/>
            <wp:effectExtent l="190500" t="190500" r="198120" b="18986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155D9" w14:textId="22F764D6" w:rsidR="00294A25" w:rsidRDefault="00294A25" w:rsidP="008F6A1A">
      <w:pPr>
        <w:jc w:val="center"/>
        <w:rPr>
          <w:noProof/>
        </w:rPr>
      </w:pPr>
    </w:p>
    <w:p w14:paraId="07E43B17" w14:textId="77777777" w:rsidR="00294A25" w:rsidRDefault="00294A25" w:rsidP="008F6A1A">
      <w:pPr>
        <w:jc w:val="center"/>
        <w:rPr>
          <w:noProof/>
        </w:rPr>
      </w:pPr>
    </w:p>
    <w:p w14:paraId="737E0E9C" w14:textId="2EA85E38" w:rsidR="00294A25" w:rsidRDefault="00294A25" w:rsidP="008F6A1A">
      <w:pPr>
        <w:jc w:val="center"/>
      </w:pPr>
      <w:r w:rsidRPr="00294A25">
        <w:lastRenderedPageBreak/>
        <w:drawing>
          <wp:inline distT="0" distB="0" distL="0" distR="0" wp14:anchorId="0C335AAC" wp14:editId="17CDFCE7">
            <wp:extent cx="5612130" cy="3375025"/>
            <wp:effectExtent l="190500" t="190500" r="198120" b="18732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C0A30" w14:textId="77777777" w:rsidR="008F6A1A" w:rsidRDefault="008F6A1A" w:rsidP="008F6A1A"/>
    <w:p w14:paraId="151367AD" w14:textId="77777777" w:rsidR="00294A25" w:rsidRDefault="00294A25" w:rsidP="00184121">
      <w:pPr>
        <w:pStyle w:val="Prrafodelista"/>
        <w:widowControl/>
        <w:numPr>
          <w:ilvl w:val="0"/>
          <w:numId w:val="23"/>
        </w:numPr>
        <w:spacing w:after="160" w:line="259" w:lineRule="auto"/>
        <w:contextualSpacing/>
        <w:jc w:val="left"/>
      </w:pPr>
      <w:r>
        <w:t xml:space="preserve">Método </w:t>
      </w:r>
      <w:r w:rsidRPr="00294A25">
        <w:t>test2_</w:t>
      </w:r>
      <w:proofErr w:type="gramStart"/>
      <w:r w:rsidRPr="00294A25">
        <w:t>isClonTest(</w:t>
      </w:r>
      <w:proofErr w:type="gramEnd"/>
      <w:r w:rsidRPr="00294A25">
        <w:t>)</w:t>
      </w:r>
      <w:r>
        <w:t>.</w:t>
      </w:r>
    </w:p>
    <w:p w14:paraId="55FAA676" w14:textId="5984BF8A" w:rsidR="008F6A1A" w:rsidRDefault="00294A25" w:rsidP="00294A25">
      <w:pPr>
        <w:widowControl/>
        <w:spacing w:after="160" w:line="259" w:lineRule="auto"/>
        <w:contextualSpacing/>
        <w:jc w:val="left"/>
      </w:pPr>
      <w:r w:rsidRPr="00294A25">
        <w:rPr>
          <w:noProof/>
        </w:rPr>
        <w:drawing>
          <wp:inline distT="0" distB="0" distL="0" distR="0" wp14:anchorId="62DDB4FA" wp14:editId="1DC05164">
            <wp:extent cx="5612130" cy="3395980"/>
            <wp:effectExtent l="190500" t="190500" r="198120" b="18542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5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4E846" w14:textId="3B3FA8C9" w:rsidR="00294A25" w:rsidRDefault="00294A25" w:rsidP="00294A25">
      <w:pPr>
        <w:widowControl/>
        <w:spacing w:after="160" w:line="259" w:lineRule="auto"/>
        <w:contextualSpacing/>
        <w:jc w:val="left"/>
      </w:pPr>
    </w:p>
    <w:p w14:paraId="143AFB51" w14:textId="5584619D" w:rsidR="00294A25" w:rsidRDefault="00294A25" w:rsidP="00294A25">
      <w:pPr>
        <w:widowControl/>
        <w:spacing w:after="160" w:line="259" w:lineRule="auto"/>
        <w:contextualSpacing/>
        <w:jc w:val="left"/>
      </w:pPr>
      <w:r w:rsidRPr="00294A25">
        <w:lastRenderedPageBreak/>
        <w:drawing>
          <wp:inline distT="0" distB="0" distL="0" distR="0" wp14:anchorId="52A1AECF" wp14:editId="14C0E968">
            <wp:extent cx="5612130" cy="3387725"/>
            <wp:effectExtent l="190500" t="190500" r="198120" b="19367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0E9F7" w14:textId="76CC214F" w:rsidR="008F6A1A" w:rsidRDefault="008F6A1A" w:rsidP="008F6A1A"/>
    <w:p w14:paraId="1026D1A8" w14:textId="77777777" w:rsidR="008F6A1A" w:rsidRDefault="008F6A1A" w:rsidP="008F6A1A"/>
    <w:p w14:paraId="68AC6E30" w14:textId="1425BAA3" w:rsidR="008F6A1A" w:rsidRDefault="00294A25" w:rsidP="008F6A1A">
      <w:pPr>
        <w:pStyle w:val="Prrafodelista"/>
        <w:widowControl/>
        <w:numPr>
          <w:ilvl w:val="0"/>
          <w:numId w:val="23"/>
        </w:numPr>
        <w:spacing w:after="160" w:line="259" w:lineRule="auto"/>
        <w:contextualSpacing/>
        <w:jc w:val="left"/>
      </w:pPr>
      <w:r>
        <w:t xml:space="preserve">Método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test3_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calcularPromedioTest(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)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.</w:t>
      </w:r>
    </w:p>
    <w:p w14:paraId="3A0C0FE3" w14:textId="22AD653D" w:rsidR="008F6A1A" w:rsidRDefault="00294A25" w:rsidP="008F6A1A">
      <w:r w:rsidRPr="00294A25">
        <w:rPr>
          <w:noProof/>
        </w:rPr>
        <w:drawing>
          <wp:inline distT="0" distB="0" distL="0" distR="0" wp14:anchorId="1C3C367C" wp14:editId="1669A5C3">
            <wp:extent cx="5612130" cy="3373120"/>
            <wp:effectExtent l="190500" t="190500" r="198120" b="18923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94A25">
        <w:rPr>
          <w:noProof/>
        </w:rPr>
        <w:t xml:space="preserve"> </w:t>
      </w:r>
      <w:r w:rsidRPr="00294A25">
        <w:rPr>
          <w:noProof/>
        </w:rPr>
        <w:lastRenderedPageBreak/>
        <w:drawing>
          <wp:inline distT="0" distB="0" distL="0" distR="0" wp14:anchorId="0E5BEB36" wp14:editId="21B11CDF">
            <wp:extent cx="5612130" cy="3361690"/>
            <wp:effectExtent l="190500" t="190500" r="198120" b="181610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A593E" w14:textId="77777777" w:rsidR="008F6A1A" w:rsidRDefault="008F6A1A" w:rsidP="008F6A1A"/>
    <w:p w14:paraId="4A381685" w14:textId="4EE64253" w:rsidR="00912B4B" w:rsidRDefault="00912B4B" w:rsidP="00912B4B">
      <w:pPr>
        <w:pStyle w:val="Prrafodelista"/>
        <w:widowControl/>
        <w:numPr>
          <w:ilvl w:val="0"/>
          <w:numId w:val="23"/>
        </w:numPr>
        <w:spacing w:after="160" w:line="259" w:lineRule="auto"/>
        <w:contextualSpacing/>
        <w:jc w:val="left"/>
      </w:pPr>
      <w:r>
        <w:t xml:space="preserve">Método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test1_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saveAdn(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 xml:space="preserve">)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.</w:t>
      </w:r>
    </w:p>
    <w:p w14:paraId="6A1B5369" w14:textId="74AD3949" w:rsidR="00912B4B" w:rsidRDefault="00912B4B" w:rsidP="00912B4B">
      <w:pPr>
        <w:widowControl/>
        <w:spacing w:after="160" w:line="259" w:lineRule="auto"/>
        <w:contextualSpacing/>
        <w:jc w:val="left"/>
        <w:rPr>
          <w:noProof/>
        </w:rPr>
      </w:pPr>
      <w:r w:rsidRPr="00912B4B">
        <w:rPr>
          <w:noProof/>
        </w:rPr>
        <w:drawing>
          <wp:inline distT="0" distB="0" distL="0" distR="0" wp14:anchorId="347BA892" wp14:editId="79C73531">
            <wp:extent cx="5612130" cy="3390265"/>
            <wp:effectExtent l="190500" t="190500" r="198120" b="191135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8F79E" w14:textId="56DF461F" w:rsidR="008F6A1A" w:rsidRDefault="008F6A1A" w:rsidP="00912B4B"/>
    <w:p w14:paraId="4E91F259" w14:textId="5B63CAB7" w:rsidR="00912B4B" w:rsidRDefault="00912B4B" w:rsidP="00912B4B">
      <w:r w:rsidRPr="00912B4B">
        <w:lastRenderedPageBreak/>
        <w:drawing>
          <wp:inline distT="0" distB="0" distL="0" distR="0" wp14:anchorId="1E64C3AC" wp14:editId="4ADC5E21">
            <wp:extent cx="5612130" cy="3380740"/>
            <wp:effectExtent l="190500" t="190500" r="198120" b="18161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903E7D" w14:textId="77777777" w:rsidR="008F6A1A" w:rsidRDefault="008F6A1A" w:rsidP="008F6A1A">
      <w:pPr>
        <w:pStyle w:val="Prrafodelista"/>
      </w:pPr>
    </w:p>
    <w:p w14:paraId="4840FAA7" w14:textId="45846223" w:rsidR="00912B4B" w:rsidRDefault="00912B4B" w:rsidP="00597916">
      <w:pPr>
        <w:pStyle w:val="Prrafodelista"/>
        <w:widowControl/>
        <w:numPr>
          <w:ilvl w:val="0"/>
          <w:numId w:val="23"/>
        </w:numPr>
        <w:spacing w:after="160" w:line="259" w:lineRule="auto"/>
        <w:contextualSpacing/>
        <w:jc w:val="left"/>
      </w:pPr>
      <w:r>
        <w:t xml:space="preserve"> Método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test2_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getAdn(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)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.</w:t>
      </w:r>
    </w:p>
    <w:p w14:paraId="02B5A718" w14:textId="06976FFD" w:rsidR="00912B4B" w:rsidRDefault="00912B4B" w:rsidP="00912B4B">
      <w:pPr>
        <w:widowControl/>
        <w:spacing w:after="160" w:line="259" w:lineRule="auto"/>
        <w:contextualSpacing/>
        <w:jc w:val="left"/>
      </w:pPr>
      <w:r w:rsidRPr="00912B4B">
        <w:drawing>
          <wp:inline distT="0" distB="0" distL="0" distR="0" wp14:anchorId="302B4A2A" wp14:editId="5A8BAD81">
            <wp:extent cx="5612130" cy="3394075"/>
            <wp:effectExtent l="190500" t="190500" r="198120" b="187325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FEE0F" w14:textId="2E08F5B8" w:rsidR="00912B4B" w:rsidRDefault="00912B4B" w:rsidP="00912B4B">
      <w:pPr>
        <w:widowControl/>
        <w:spacing w:after="160" w:line="259" w:lineRule="auto"/>
        <w:contextualSpacing/>
        <w:jc w:val="left"/>
      </w:pPr>
      <w:r w:rsidRPr="00912B4B">
        <w:lastRenderedPageBreak/>
        <w:drawing>
          <wp:inline distT="0" distB="0" distL="0" distR="0" wp14:anchorId="28C756E8" wp14:editId="6D8C0362">
            <wp:extent cx="5612130" cy="3376930"/>
            <wp:effectExtent l="190500" t="190500" r="198120" b="1854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DD0D" w14:textId="77777777" w:rsidR="008F6A1A" w:rsidRDefault="008F6A1A" w:rsidP="008F6A1A"/>
    <w:p w14:paraId="700B0DA7" w14:textId="6E028749" w:rsidR="008F6A1A" w:rsidRPr="006A2C5E" w:rsidRDefault="00912B4B" w:rsidP="008F6A1A">
      <w:pPr>
        <w:pStyle w:val="Prrafodelista"/>
        <w:widowControl/>
        <w:numPr>
          <w:ilvl w:val="0"/>
          <w:numId w:val="23"/>
        </w:numPr>
        <w:spacing w:after="160" w:line="259" w:lineRule="auto"/>
        <w:contextualSpacing/>
        <w:jc w:val="left"/>
      </w:pPr>
      <w:r>
        <w:t xml:space="preserve">Método 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test3_</w:t>
      </w: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getEstadistica(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)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eastAsia="es-CO"/>
        </w:rPr>
        <w:t>.</w:t>
      </w:r>
    </w:p>
    <w:p w14:paraId="7317C497" w14:textId="614D0A08" w:rsidR="008F6A1A" w:rsidRDefault="008F6A1A" w:rsidP="008F6A1A">
      <w:pPr>
        <w:rPr>
          <w:noProof/>
        </w:rPr>
      </w:pPr>
      <w:r w:rsidRPr="008F6A1A">
        <w:rPr>
          <w:noProof/>
        </w:rPr>
        <w:t xml:space="preserve"> </w:t>
      </w:r>
      <w:r w:rsidR="00912B4B" w:rsidRPr="00912B4B">
        <w:rPr>
          <w:noProof/>
        </w:rPr>
        <w:drawing>
          <wp:inline distT="0" distB="0" distL="0" distR="0" wp14:anchorId="3659B2DA" wp14:editId="6C7A765F">
            <wp:extent cx="5612130" cy="3388360"/>
            <wp:effectExtent l="190500" t="190500" r="198120" b="19304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6B7E2" w14:textId="6DDD41AD" w:rsidR="001B1DF1" w:rsidRDefault="001B1DF1" w:rsidP="008F6A1A">
      <w:r w:rsidRPr="001B1DF1">
        <w:lastRenderedPageBreak/>
        <w:drawing>
          <wp:inline distT="0" distB="0" distL="0" distR="0" wp14:anchorId="5C2D82B5" wp14:editId="43919F48">
            <wp:extent cx="5612130" cy="3369310"/>
            <wp:effectExtent l="190500" t="190500" r="198120" b="19304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DB7AF" w14:textId="1DFF59ED" w:rsidR="008F6A1A" w:rsidRDefault="008F6A1A" w:rsidP="008F6A1A"/>
    <w:p w14:paraId="68298980" w14:textId="77777777" w:rsidR="008F6A1A" w:rsidRDefault="008F6A1A" w:rsidP="008F6A1A"/>
    <w:sectPr w:rsidR="008F6A1A" w:rsidSect="00342770">
      <w:footerReference w:type="default" r:id="rId38"/>
      <w:type w:val="oddPage"/>
      <w:pgSz w:w="12240" w:h="15840" w:code="1"/>
      <w:pgMar w:top="1417" w:right="1701" w:bottom="1417" w:left="1701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14CB8" w14:textId="77777777" w:rsidR="00964A72" w:rsidRDefault="00964A72" w:rsidP="009E4DC6">
      <w:r>
        <w:separator/>
      </w:r>
    </w:p>
  </w:endnote>
  <w:endnote w:type="continuationSeparator" w:id="0">
    <w:p w14:paraId="290421CE" w14:textId="77777777" w:rsidR="00964A72" w:rsidRDefault="00964A72" w:rsidP="009E4D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F8DF2" w14:textId="30AE72E7" w:rsidR="003610DD" w:rsidRPr="00D636FF" w:rsidRDefault="003610DD" w:rsidP="00BF1ECC">
    <w:pPr>
      <w:pStyle w:val="Piedepgina"/>
      <w:pBdr>
        <w:top w:val="thinThickSmallGap" w:sz="24" w:space="1" w:color="622423"/>
      </w:pBdr>
      <w:tabs>
        <w:tab w:val="clear" w:pos="4320"/>
        <w:tab w:val="clear" w:pos="8640"/>
        <w:tab w:val="right" w:pos="8838"/>
      </w:tabs>
      <w:rPr>
        <w:rFonts w:asciiTheme="majorHAnsi" w:hAnsiTheme="majorHAnsi" w:cs="Arial"/>
        <w:b/>
        <w:bCs/>
        <w:iCs/>
        <w:lang w:val="es-CO"/>
      </w:rPr>
    </w:pPr>
    <w:r w:rsidRPr="00BF1ECC">
      <w:tab/>
      <w:t xml:space="preserve">Página </w:t>
    </w:r>
    <w:r w:rsidRPr="00BF1ECC">
      <w:rPr>
        <w:rFonts w:ascii="Calibri" w:hAnsi="Calibri"/>
      </w:rPr>
      <w:fldChar w:fldCharType="begin"/>
    </w:r>
    <w:r>
      <w:instrText>PAGE   \* MERGEFORMAT</w:instrText>
    </w:r>
    <w:r w:rsidRPr="00BF1ECC">
      <w:rPr>
        <w:rFonts w:ascii="Calibri" w:hAnsi="Calibri"/>
      </w:rPr>
      <w:fldChar w:fldCharType="separate"/>
    </w:r>
    <w:r w:rsidR="002F1CBC">
      <w:rPr>
        <w:noProof/>
      </w:rPr>
      <w:t>9</w:t>
    </w:r>
    <w:r w:rsidRPr="00BF1ECC">
      <w:fldChar w:fldCharType="end"/>
    </w:r>
  </w:p>
  <w:p w14:paraId="5DF56F8E" w14:textId="77777777" w:rsidR="003610DD" w:rsidRPr="00476947" w:rsidRDefault="003610DD" w:rsidP="009E4DC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291B5" w14:textId="77777777" w:rsidR="00964A72" w:rsidRDefault="00964A72" w:rsidP="009E4DC6">
      <w:r>
        <w:separator/>
      </w:r>
    </w:p>
  </w:footnote>
  <w:footnote w:type="continuationSeparator" w:id="0">
    <w:p w14:paraId="0949856A" w14:textId="77777777" w:rsidR="00964A72" w:rsidRDefault="00964A72" w:rsidP="009E4D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2BA8358E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9F3623A"/>
    <w:multiLevelType w:val="hybridMultilevel"/>
    <w:tmpl w:val="353C8580"/>
    <w:lvl w:ilvl="0" w:tplc="C78AA818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86A0E"/>
    <w:multiLevelType w:val="hybridMultilevel"/>
    <w:tmpl w:val="65D406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E2CA6"/>
    <w:multiLevelType w:val="hybridMultilevel"/>
    <w:tmpl w:val="42D681E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4B75D4"/>
    <w:multiLevelType w:val="multilevel"/>
    <w:tmpl w:val="5448BC58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5231980"/>
    <w:multiLevelType w:val="hybridMultilevel"/>
    <w:tmpl w:val="D05C0F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094CD0"/>
    <w:multiLevelType w:val="hybridMultilevel"/>
    <w:tmpl w:val="2CE018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A5F1D"/>
    <w:multiLevelType w:val="hybridMultilevel"/>
    <w:tmpl w:val="6AE8C7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32440"/>
    <w:multiLevelType w:val="hybridMultilevel"/>
    <w:tmpl w:val="B4665E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5C416B"/>
    <w:multiLevelType w:val="hybridMultilevel"/>
    <w:tmpl w:val="F3C0A0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9657ED"/>
    <w:multiLevelType w:val="hybridMultilevel"/>
    <w:tmpl w:val="85D228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D86050"/>
    <w:multiLevelType w:val="hybridMultilevel"/>
    <w:tmpl w:val="6D40D1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C69F6"/>
    <w:multiLevelType w:val="hybridMultilevel"/>
    <w:tmpl w:val="3CE0AF82"/>
    <w:lvl w:ilvl="0" w:tplc="2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D42B6"/>
    <w:multiLevelType w:val="hybridMultilevel"/>
    <w:tmpl w:val="269CAC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323866"/>
    <w:multiLevelType w:val="hybridMultilevel"/>
    <w:tmpl w:val="CEB446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7B3F95"/>
    <w:multiLevelType w:val="hybridMultilevel"/>
    <w:tmpl w:val="A5CE82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2026A0"/>
    <w:multiLevelType w:val="hybridMultilevel"/>
    <w:tmpl w:val="DD84CB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04513C"/>
    <w:multiLevelType w:val="hybridMultilevel"/>
    <w:tmpl w:val="92FE899E"/>
    <w:lvl w:ilvl="0" w:tplc="260CFE70">
      <w:start w:val="1"/>
      <w:numFmt w:val="bullet"/>
      <w:lvlText w:val=""/>
      <w:lvlJc w:val="left"/>
      <w:pPr>
        <w:ind w:left="1778" w:hanging="360"/>
      </w:pPr>
      <w:rPr>
        <w:rFonts w:ascii="Symbol" w:eastAsia="Times New Roman" w:hAnsi="Symbol" w:cs="Calibri" w:hint="default"/>
      </w:rPr>
    </w:lvl>
    <w:lvl w:ilvl="1" w:tplc="24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 w15:restartNumberingAfterBreak="0">
    <w:nsid w:val="532460B8"/>
    <w:multiLevelType w:val="hybridMultilevel"/>
    <w:tmpl w:val="68ACED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5F5D1E"/>
    <w:multiLevelType w:val="hybridMultilevel"/>
    <w:tmpl w:val="0B0E66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262881"/>
    <w:multiLevelType w:val="hybridMultilevel"/>
    <w:tmpl w:val="087CC6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6D3832"/>
    <w:multiLevelType w:val="hybridMultilevel"/>
    <w:tmpl w:val="721064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3F7882"/>
    <w:multiLevelType w:val="hybridMultilevel"/>
    <w:tmpl w:val="C5585E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976EF1"/>
    <w:multiLevelType w:val="hybridMultilevel"/>
    <w:tmpl w:val="17EE6EF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6110937">
    <w:abstractNumId w:val="0"/>
  </w:num>
  <w:num w:numId="2" w16cid:durableId="1336808201">
    <w:abstractNumId w:val="13"/>
  </w:num>
  <w:num w:numId="3" w16cid:durableId="437217420">
    <w:abstractNumId w:val="6"/>
  </w:num>
  <w:num w:numId="4" w16cid:durableId="1899393655">
    <w:abstractNumId w:val="19"/>
  </w:num>
  <w:num w:numId="5" w16cid:durableId="698702474">
    <w:abstractNumId w:val="8"/>
  </w:num>
  <w:num w:numId="6" w16cid:durableId="902985098">
    <w:abstractNumId w:val="5"/>
  </w:num>
  <w:num w:numId="7" w16cid:durableId="1422293367">
    <w:abstractNumId w:val="9"/>
  </w:num>
  <w:num w:numId="8" w16cid:durableId="130292687">
    <w:abstractNumId w:val="0"/>
  </w:num>
  <w:num w:numId="9" w16cid:durableId="299504829">
    <w:abstractNumId w:val="17"/>
  </w:num>
  <w:num w:numId="10" w16cid:durableId="1741100173">
    <w:abstractNumId w:val="12"/>
  </w:num>
  <w:num w:numId="11" w16cid:durableId="336930353">
    <w:abstractNumId w:val="4"/>
  </w:num>
  <w:num w:numId="12" w16cid:durableId="359430530">
    <w:abstractNumId w:val="21"/>
  </w:num>
  <w:num w:numId="13" w16cid:durableId="1825316144">
    <w:abstractNumId w:val="3"/>
  </w:num>
  <w:num w:numId="14" w16cid:durableId="1093552775">
    <w:abstractNumId w:val="10"/>
  </w:num>
  <w:num w:numId="15" w16cid:durableId="2055886657">
    <w:abstractNumId w:val="16"/>
  </w:num>
  <w:num w:numId="16" w16cid:durableId="919950277">
    <w:abstractNumId w:val="23"/>
  </w:num>
  <w:num w:numId="17" w16cid:durableId="234366297">
    <w:abstractNumId w:val="2"/>
  </w:num>
  <w:num w:numId="18" w16cid:durableId="164437549">
    <w:abstractNumId w:val="20"/>
  </w:num>
  <w:num w:numId="19" w16cid:durableId="1887834757">
    <w:abstractNumId w:val="7"/>
  </w:num>
  <w:num w:numId="20" w16cid:durableId="702440693">
    <w:abstractNumId w:val="14"/>
  </w:num>
  <w:num w:numId="21" w16cid:durableId="859852726">
    <w:abstractNumId w:val="22"/>
  </w:num>
  <w:num w:numId="22" w16cid:durableId="399401234">
    <w:abstractNumId w:val="1"/>
  </w:num>
  <w:num w:numId="23" w16cid:durableId="908491725">
    <w:abstractNumId w:val="15"/>
  </w:num>
  <w:num w:numId="24" w16cid:durableId="103765695">
    <w:abstractNumId w:val="11"/>
  </w:num>
  <w:num w:numId="25" w16cid:durableId="431978092">
    <w:abstractNumId w:val="1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587"/>
    <w:rsid w:val="0000337D"/>
    <w:rsid w:val="000034A8"/>
    <w:rsid w:val="00011D77"/>
    <w:rsid w:val="000139FF"/>
    <w:rsid w:val="00015B31"/>
    <w:rsid w:val="00015B52"/>
    <w:rsid w:val="000206C9"/>
    <w:rsid w:val="00021EA9"/>
    <w:rsid w:val="00021F1F"/>
    <w:rsid w:val="00032D47"/>
    <w:rsid w:val="00035F9C"/>
    <w:rsid w:val="00041E74"/>
    <w:rsid w:val="000555D6"/>
    <w:rsid w:val="000601D6"/>
    <w:rsid w:val="00063B3A"/>
    <w:rsid w:val="00064908"/>
    <w:rsid w:val="00067631"/>
    <w:rsid w:val="00070C4F"/>
    <w:rsid w:val="00073924"/>
    <w:rsid w:val="00074046"/>
    <w:rsid w:val="00083754"/>
    <w:rsid w:val="00086EF6"/>
    <w:rsid w:val="000A0959"/>
    <w:rsid w:val="000A2B4C"/>
    <w:rsid w:val="000A3B0F"/>
    <w:rsid w:val="000A3FAD"/>
    <w:rsid w:val="000A7C33"/>
    <w:rsid w:val="000B2C39"/>
    <w:rsid w:val="000B3F22"/>
    <w:rsid w:val="000B5953"/>
    <w:rsid w:val="000C2599"/>
    <w:rsid w:val="000C511B"/>
    <w:rsid w:val="000C5CD3"/>
    <w:rsid w:val="000C69F2"/>
    <w:rsid w:val="000D156E"/>
    <w:rsid w:val="000D2810"/>
    <w:rsid w:val="000D640D"/>
    <w:rsid w:val="000D6E23"/>
    <w:rsid w:val="000E0527"/>
    <w:rsid w:val="000E3C15"/>
    <w:rsid w:val="000E625C"/>
    <w:rsid w:val="000E6C03"/>
    <w:rsid w:val="000F03BF"/>
    <w:rsid w:val="000F5A2F"/>
    <w:rsid w:val="000F721B"/>
    <w:rsid w:val="00100252"/>
    <w:rsid w:val="00107273"/>
    <w:rsid w:val="00107E93"/>
    <w:rsid w:val="00110679"/>
    <w:rsid w:val="00114DD9"/>
    <w:rsid w:val="00115FD4"/>
    <w:rsid w:val="0012279E"/>
    <w:rsid w:val="00123638"/>
    <w:rsid w:val="0012461E"/>
    <w:rsid w:val="00133943"/>
    <w:rsid w:val="0013577B"/>
    <w:rsid w:val="00137F34"/>
    <w:rsid w:val="001410F9"/>
    <w:rsid w:val="0014509E"/>
    <w:rsid w:val="00145AD8"/>
    <w:rsid w:val="00151449"/>
    <w:rsid w:val="00154E33"/>
    <w:rsid w:val="00154FB8"/>
    <w:rsid w:val="00157F18"/>
    <w:rsid w:val="0016057A"/>
    <w:rsid w:val="00167671"/>
    <w:rsid w:val="0017694E"/>
    <w:rsid w:val="00185C8A"/>
    <w:rsid w:val="00191AF8"/>
    <w:rsid w:val="0019645C"/>
    <w:rsid w:val="00197E2A"/>
    <w:rsid w:val="001A0D42"/>
    <w:rsid w:val="001A0F0F"/>
    <w:rsid w:val="001A65B1"/>
    <w:rsid w:val="001B1DF1"/>
    <w:rsid w:val="001B68AF"/>
    <w:rsid w:val="001C18BC"/>
    <w:rsid w:val="001C5AB4"/>
    <w:rsid w:val="001C6AE7"/>
    <w:rsid w:val="001D230D"/>
    <w:rsid w:val="001D37D9"/>
    <w:rsid w:val="001D567C"/>
    <w:rsid w:val="001D7E13"/>
    <w:rsid w:val="001E080C"/>
    <w:rsid w:val="001E1886"/>
    <w:rsid w:val="001E27BF"/>
    <w:rsid w:val="001E40A8"/>
    <w:rsid w:val="00204D7D"/>
    <w:rsid w:val="00205667"/>
    <w:rsid w:val="00211AD5"/>
    <w:rsid w:val="00215024"/>
    <w:rsid w:val="00217982"/>
    <w:rsid w:val="002216A0"/>
    <w:rsid w:val="00224A58"/>
    <w:rsid w:val="002257F9"/>
    <w:rsid w:val="00226D33"/>
    <w:rsid w:val="00231EA7"/>
    <w:rsid w:val="00231EB3"/>
    <w:rsid w:val="00233181"/>
    <w:rsid w:val="00241D73"/>
    <w:rsid w:val="002462FF"/>
    <w:rsid w:val="00253E00"/>
    <w:rsid w:val="002561D4"/>
    <w:rsid w:val="00261731"/>
    <w:rsid w:val="00261AE8"/>
    <w:rsid w:val="002846BF"/>
    <w:rsid w:val="00285A02"/>
    <w:rsid w:val="0028752F"/>
    <w:rsid w:val="00290099"/>
    <w:rsid w:val="0029495E"/>
    <w:rsid w:val="00294A25"/>
    <w:rsid w:val="002A0BB7"/>
    <w:rsid w:val="002B6A07"/>
    <w:rsid w:val="002C1EB9"/>
    <w:rsid w:val="002C382C"/>
    <w:rsid w:val="002C6E69"/>
    <w:rsid w:val="002D36CD"/>
    <w:rsid w:val="002D6B5A"/>
    <w:rsid w:val="002E16F5"/>
    <w:rsid w:val="002E2112"/>
    <w:rsid w:val="002E2E74"/>
    <w:rsid w:val="002E53AE"/>
    <w:rsid w:val="002F0003"/>
    <w:rsid w:val="002F155E"/>
    <w:rsid w:val="002F163E"/>
    <w:rsid w:val="002F1CBC"/>
    <w:rsid w:val="002F2F1F"/>
    <w:rsid w:val="003024D2"/>
    <w:rsid w:val="0030278B"/>
    <w:rsid w:val="003033A1"/>
    <w:rsid w:val="00303D5A"/>
    <w:rsid w:val="00313208"/>
    <w:rsid w:val="003253B2"/>
    <w:rsid w:val="00330C56"/>
    <w:rsid w:val="003313BC"/>
    <w:rsid w:val="0033527F"/>
    <w:rsid w:val="003358A7"/>
    <w:rsid w:val="00342770"/>
    <w:rsid w:val="00342776"/>
    <w:rsid w:val="003457D2"/>
    <w:rsid w:val="00352FD3"/>
    <w:rsid w:val="00353C79"/>
    <w:rsid w:val="003610DD"/>
    <w:rsid w:val="003634D0"/>
    <w:rsid w:val="00364E2E"/>
    <w:rsid w:val="00367EC9"/>
    <w:rsid w:val="00370176"/>
    <w:rsid w:val="00370F7B"/>
    <w:rsid w:val="00371196"/>
    <w:rsid w:val="003732F0"/>
    <w:rsid w:val="00374AC1"/>
    <w:rsid w:val="00375122"/>
    <w:rsid w:val="003758F3"/>
    <w:rsid w:val="00381BFA"/>
    <w:rsid w:val="00391951"/>
    <w:rsid w:val="00391FF4"/>
    <w:rsid w:val="003A0B4A"/>
    <w:rsid w:val="003A2190"/>
    <w:rsid w:val="003A458D"/>
    <w:rsid w:val="003A641A"/>
    <w:rsid w:val="003A69ED"/>
    <w:rsid w:val="003A6F6C"/>
    <w:rsid w:val="003B403C"/>
    <w:rsid w:val="003B5B9D"/>
    <w:rsid w:val="003C5A77"/>
    <w:rsid w:val="003C6096"/>
    <w:rsid w:val="003D2075"/>
    <w:rsid w:val="003E1DA2"/>
    <w:rsid w:val="003E63B0"/>
    <w:rsid w:val="003E65D7"/>
    <w:rsid w:val="003E6616"/>
    <w:rsid w:val="003E7B60"/>
    <w:rsid w:val="003E7E16"/>
    <w:rsid w:val="0040297F"/>
    <w:rsid w:val="004051E6"/>
    <w:rsid w:val="00406F0B"/>
    <w:rsid w:val="0041041A"/>
    <w:rsid w:val="00411EA0"/>
    <w:rsid w:val="004162B8"/>
    <w:rsid w:val="00423892"/>
    <w:rsid w:val="00423F07"/>
    <w:rsid w:val="00427888"/>
    <w:rsid w:val="00445F82"/>
    <w:rsid w:val="00447758"/>
    <w:rsid w:val="00447B90"/>
    <w:rsid w:val="00454DA0"/>
    <w:rsid w:val="00456752"/>
    <w:rsid w:val="00456DB2"/>
    <w:rsid w:val="004664AC"/>
    <w:rsid w:val="004720EB"/>
    <w:rsid w:val="00475911"/>
    <w:rsid w:val="00476947"/>
    <w:rsid w:val="00482227"/>
    <w:rsid w:val="00490EAE"/>
    <w:rsid w:val="00491E27"/>
    <w:rsid w:val="004925EB"/>
    <w:rsid w:val="00492C49"/>
    <w:rsid w:val="00494D44"/>
    <w:rsid w:val="004B3476"/>
    <w:rsid w:val="004B7878"/>
    <w:rsid w:val="004C770B"/>
    <w:rsid w:val="004D1ED2"/>
    <w:rsid w:val="004D3179"/>
    <w:rsid w:val="004D5C1A"/>
    <w:rsid w:val="004E71C3"/>
    <w:rsid w:val="004F44C2"/>
    <w:rsid w:val="005007E8"/>
    <w:rsid w:val="00503AA8"/>
    <w:rsid w:val="00505BFB"/>
    <w:rsid w:val="005136FE"/>
    <w:rsid w:val="00520252"/>
    <w:rsid w:val="00522476"/>
    <w:rsid w:val="00522D20"/>
    <w:rsid w:val="00523D58"/>
    <w:rsid w:val="0052516D"/>
    <w:rsid w:val="005278DC"/>
    <w:rsid w:val="00527B13"/>
    <w:rsid w:val="0053520B"/>
    <w:rsid w:val="005358BA"/>
    <w:rsid w:val="00542E4B"/>
    <w:rsid w:val="00547EA9"/>
    <w:rsid w:val="00552E45"/>
    <w:rsid w:val="005608AE"/>
    <w:rsid w:val="00562BAE"/>
    <w:rsid w:val="005649A7"/>
    <w:rsid w:val="00565FBC"/>
    <w:rsid w:val="005662A7"/>
    <w:rsid w:val="0056704C"/>
    <w:rsid w:val="005711C0"/>
    <w:rsid w:val="005717DE"/>
    <w:rsid w:val="00576377"/>
    <w:rsid w:val="0057691B"/>
    <w:rsid w:val="00582D3A"/>
    <w:rsid w:val="00583EF0"/>
    <w:rsid w:val="00584ACF"/>
    <w:rsid w:val="00585A16"/>
    <w:rsid w:val="00597BDB"/>
    <w:rsid w:val="005A075D"/>
    <w:rsid w:val="005B0F25"/>
    <w:rsid w:val="005B34F5"/>
    <w:rsid w:val="005B51CF"/>
    <w:rsid w:val="005B603A"/>
    <w:rsid w:val="005B764D"/>
    <w:rsid w:val="005C4EAD"/>
    <w:rsid w:val="005C5AFE"/>
    <w:rsid w:val="005C7C38"/>
    <w:rsid w:val="005D0DBD"/>
    <w:rsid w:val="005D63B5"/>
    <w:rsid w:val="005D672F"/>
    <w:rsid w:val="005E3510"/>
    <w:rsid w:val="005E3850"/>
    <w:rsid w:val="005F1F57"/>
    <w:rsid w:val="00600153"/>
    <w:rsid w:val="006065BE"/>
    <w:rsid w:val="00613211"/>
    <w:rsid w:val="00614062"/>
    <w:rsid w:val="00645837"/>
    <w:rsid w:val="00646436"/>
    <w:rsid w:val="00646DA5"/>
    <w:rsid w:val="00650B91"/>
    <w:rsid w:val="0066669C"/>
    <w:rsid w:val="00670DFF"/>
    <w:rsid w:val="00675177"/>
    <w:rsid w:val="00680777"/>
    <w:rsid w:val="006815D5"/>
    <w:rsid w:val="00681AB8"/>
    <w:rsid w:val="00685155"/>
    <w:rsid w:val="006876A9"/>
    <w:rsid w:val="0069351C"/>
    <w:rsid w:val="00695B24"/>
    <w:rsid w:val="006A64C0"/>
    <w:rsid w:val="006A6B53"/>
    <w:rsid w:val="006B2329"/>
    <w:rsid w:val="006B336C"/>
    <w:rsid w:val="006B3591"/>
    <w:rsid w:val="006B48F0"/>
    <w:rsid w:val="006B4AFB"/>
    <w:rsid w:val="006D3623"/>
    <w:rsid w:val="006D503C"/>
    <w:rsid w:val="006E48A5"/>
    <w:rsid w:val="006E5473"/>
    <w:rsid w:val="006F24CA"/>
    <w:rsid w:val="006F4C7F"/>
    <w:rsid w:val="007003B2"/>
    <w:rsid w:val="007039E2"/>
    <w:rsid w:val="00703E60"/>
    <w:rsid w:val="00705FD6"/>
    <w:rsid w:val="00706B57"/>
    <w:rsid w:val="007118A1"/>
    <w:rsid w:val="00714D0F"/>
    <w:rsid w:val="00717FD4"/>
    <w:rsid w:val="0072124D"/>
    <w:rsid w:val="007308D4"/>
    <w:rsid w:val="00734A0F"/>
    <w:rsid w:val="00735A77"/>
    <w:rsid w:val="00736040"/>
    <w:rsid w:val="007370B0"/>
    <w:rsid w:val="00746207"/>
    <w:rsid w:val="007470B2"/>
    <w:rsid w:val="00750D37"/>
    <w:rsid w:val="00755D45"/>
    <w:rsid w:val="00757B0C"/>
    <w:rsid w:val="00763ED9"/>
    <w:rsid w:val="007648A3"/>
    <w:rsid w:val="0077072A"/>
    <w:rsid w:val="007707E6"/>
    <w:rsid w:val="00771310"/>
    <w:rsid w:val="00771716"/>
    <w:rsid w:val="00771AD5"/>
    <w:rsid w:val="00784082"/>
    <w:rsid w:val="00795872"/>
    <w:rsid w:val="00795E55"/>
    <w:rsid w:val="007A30CE"/>
    <w:rsid w:val="007A3B2C"/>
    <w:rsid w:val="007A699D"/>
    <w:rsid w:val="007B1574"/>
    <w:rsid w:val="007B6F1C"/>
    <w:rsid w:val="007C1547"/>
    <w:rsid w:val="007C30DF"/>
    <w:rsid w:val="007D249B"/>
    <w:rsid w:val="007D2AB0"/>
    <w:rsid w:val="007D7B3C"/>
    <w:rsid w:val="007E0053"/>
    <w:rsid w:val="007E390B"/>
    <w:rsid w:val="007F11B9"/>
    <w:rsid w:val="007F1948"/>
    <w:rsid w:val="007F561B"/>
    <w:rsid w:val="007F6F2B"/>
    <w:rsid w:val="0080023E"/>
    <w:rsid w:val="00803182"/>
    <w:rsid w:val="008104FD"/>
    <w:rsid w:val="008124BD"/>
    <w:rsid w:val="00813F76"/>
    <w:rsid w:val="00815DAE"/>
    <w:rsid w:val="008239ED"/>
    <w:rsid w:val="00830A6F"/>
    <w:rsid w:val="00846495"/>
    <w:rsid w:val="00850D46"/>
    <w:rsid w:val="008574C5"/>
    <w:rsid w:val="00857E6F"/>
    <w:rsid w:val="0086293E"/>
    <w:rsid w:val="00866850"/>
    <w:rsid w:val="00866AAC"/>
    <w:rsid w:val="00866F4F"/>
    <w:rsid w:val="00867606"/>
    <w:rsid w:val="0087301A"/>
    <w:rsid w:val="00876491"/>
    <w:rsid w:val="00876F38"/>
    <w:rsid w:val="00877AA1"/>
    <w:rsid w:val="00893CCA"/>
    <w:rsid w:val="008943B0"/>
    <w:rsid w:val="008943F7"/>
    <w:rsid w:val="00895AE3"/>
    <w:rsid w:val="00897BFE"/>
    <w:rsid w:val="008A126F"/>
    <w:rsid w:val="008A3B9C"/>
    <w:rsid w:val="008A719B"/>
    <w:rsid w:val="008B08F2"/>
    <w:rsid w:val="008B37D8"/>
    <w:rsid w:val="008B6679"/>
    <w:rsid w:val="008C0439"/>
    <w:rsid w:val="008C244F"/>
    <w:rsid w:val="008C485D"/>
    <w:rsid w:val="008C7C27"/>
    <w:rsid w:val="008D6540"/>
    <w:rsid w:val="008E16C9"/>
    <w:rsid w:val="008E405E"/>
    <w:rsid w:val="008E685B"/>
    <w:rsid w:val="008F05C2"/>
    <w:rsid w:val="008F171E"/>
    <w:rsid w:val="008F3756"/>
    <w:rsid w:val="008F4CF6"/>
    <w:rsid w:val="008F4FF6"/>
    <w:rsid w:val="008F6A1A"/>
    <w:rsid w:val="00901E35"/>
    <w:rsid w:val="00910228"/>
    <w:rsid w:val="00912B4B"/>
    <w:rsid w:val="0091397B"/>
    <w:rsid w:val="00915570"/>
    <w:rsid w:val="00924DA6"/>
    <w:rsid w:val="00934545"/>
    <w:rsid w:val="00934E0E"/>
    <w:rsid w:val="00940249"/>
    <w:rsid w:val="00942862"/>
    <w:rsid w:val="009460FA"/>
    <w:rsid w:val="0096302A"/>
    <w:rsid w:val="00963C8F"/>
    <w:rsid w:val="00964A72"/>
    <w:rsid w:val="00965928"/>
    <w:rsid w:val="00966A76"/>
    <w:rsid w:val="0097250D"/>
    <w:rsid w:val="0097640D"/>
    <w:rsid w:val="00980492"/>
    <w:rsid w:val="00980619"/>
    <w:rsid w:val="009835FF"/>
    <w:rsid w:val="00985B1B"/>
    <w:rsid w:val="009861D3"/>
    <w:rsid w:val="009A3239"/>
    <w:rsid w:val="009B117A"/>
    <w:rsid w:val="009B2D04"/>
    <w:rsid w:val="009B5AED"/>
    <w:rsid w:val="009B5E6B"/>
    <w:rsid w:val="009B5EF1"/>
    <w:rsid w:val="009B67BE"/>
    <w:rsid w:val="009C183F"/>
    <w:rsid w:val="009C2C8A"/>
    <w:rsid w:val="009C4BA3"/>
    <w:rsid w:val="009D44FA"/>
    <w:rsid w:val="009D54B7"/>
    <w:rsid w:val="009D7044"/>
    <w:rsid w:val="009D7EC4"/>
    <w:rsid w:val="009E2370"/>
    <w:rsid w:val="009E4DC6"/>
    <w:rsid w:val="009F0CBA"/>
    <w:rsid w:val="009F1411"/>
    <w:rsid w:val="00A04351"/>
    <w:rsid w:val="00A077B4"/>
    <w:rsid w:val="00A10943"/>
    <w:rsid w:val="00A11812"/>
    <w:rsid w:val="00A11910"/>
    <w:rsid w:val="00A1304C"/>
    <w:rsid w:val="00A13767"/>
    <w:rsid w:val="00A205F7"/>
    <w:rsid w:val="00A27904"/>
    <w:rsid w:val="00A31A56"/>
    <w:rsid w:val="00A401BC"/>
    <w:rsid w:val="00A40F52"/>
    <w:rsid w:val="00A45618"/>
    <w:rsid w:val="00A47DCE"/>
    <w:rsid w:val="00A5212D"/>
    <w:rsid w:val="00A523A7"/>
    <w:rsid w:val="00A64EF0"/>
    <w:rsid w:val="00A65F8E"/>
    <w:rsid w:val="00A73A0F"/>
    <w:rsid w:val="00A745C9"/>
    <w:rsid w:val="00A7658C"/>
    <w:rsid w:val="00A77F02"/>
    <w:rsid w:val="00A83F96"/>
    <w:rsid w:val="00A86E22"/>
    <w:rsid w:val="00A90268"/>
    <w:rsid w:val="00A92A00"/>
    <w:rsid w:val="00A94358"/>
    <w:rsid w:val="00A95A0B"/>
    <w:rsid w:val="00AA0740"/>
    <w:rsid w:val="00AB14FC"/>
    <w:rsid w:val="00AB419D"/>
    <w:rsid w:val="00AB7460"/>
    <w:rsid w:val="00AD03DE"/>
    <w:rsid w:val="00AD07C0"/>
    <w:rsid w:val="00AD23F0"/>
    <w:rsid w:val="00AD3779"/>
    <w:rsid w:val="00AD4A31"/>
    <w:rsid w:val="00AE6E1F"/>
    <w:rsid w:val="00B012BE"/>
    <w:rsid w:val="00B036A3"/>
    <w:rsid w:val="00B04701"/>
    <w:rsid w:val="00B06995"/>
    <w:rsid w:val="00B06C19"/>
    <w:rsid w:val="00B1000B"/>
    <w:rsid w:val="00B1055A"/>
    <w:rsid w:val="00B169D1"/>
    <w:rsid w:val="00B22211"/>
    <w:rsid w:val="00B2445A"/>
    <w:rsid w:val="00B30B61"/>
    <w:rsid w:val="00B317EB"/>
    <w:rsid w:val="00B31917"/>
    <w:rsid w:val="00B31AFE"/>
    <w:rsid w:val="00B356CC"/>
    <w:rsid w:val="00B36EF7"/>
    <w:rsid w:val="00B40912"/>
    <w:rsid w:val="00B40A2B"/>
    <w:rsid w:val="00B43344"/>
    <w:rsid w:val="00B44044"/>
    <w:rsid w:val="00B50910"/>
    <w:rsid w:val="00B61377"/>
    <w:rsid w:val="00B64F18"/>
    <w:rsid w:val="00B66396"/>
    <w:rsid w:val="00B67AE0"/>
    <w:rsid w:val="00B71166"/>
    <w:rsid w:val="00B87410"/>
    <w:rsid w:val="00B9566D"/>
    <w:rsid w:val="00B97061"/>
    <w:rsid w:val="00BA06C8"/>
    <w:rsid w:val="00BA0D1C"/>
    <w:rsid w:val="00BA1E29"/>
    <w:rsid w:val="00BA3112"/>
    <w:rsid w:val="00BA3A40"/>
    <w:rsid w:val="00BA3B61"/>
    <w:rsid w:val="00BA7040"/>
    <w:rsid w:val="00BB1B72"/>
    <w:rsid w:val="00BB1CBB"/>
    <w:rsid w:val="00BB5364"/>
    <w:rsid w:val="00BC3DED"/>
    <w:rsid w:val="00BC5126"/>
    <w:rsid w:val="00BD07D6"/>
    <w:rsid w:val="00BD2EB6"/>
    <w:rsid w:val="00BD69C5"/>
    <w:rsid w:val="00BE20AB"/>
    <w:rsid w:val="00BE5024"/>
    <w:rsid w:val="00BF1ECC"/>
    <w:rsid w:val="00C0082C"/>
    <w:rsid w:val="00C0246E"/>
    <w:rsid w:val="00C047E0"/>
    <w:rsid w:val="00C04BCC"/>
    <w:rsid w:val="00C058F8"/>
    <w:rsid w:val="00C11CFE"/>
    <w:rsid w:val="00C12E3C"/>
    <w:rsid w:val="00C2447F"/>
    <w:rsid w:val="00C266DB"/>
    <w:rsid w:val="00C32CE3"/>
    <w:rsid w:val="00C3693D"/>
    <w:rsid w:val="00C37515"/>
    <w:rsid w:val="00C526D5"/>
    <w:rsid w:val="00C52732"/>
    <w:rsid w:val="00C528D3"/>
    <w:rsid w:val="00C537BF"/>
    <w:rsid w:val="00C5403C"/>
    <w:rsid w:val="00C55B0C"/>
    <w:rsid w:val="00C605E7"/>
    <w:rsid w:val="00C6513C"/>
    <w:rsid w:val="00C71EB2"/>
    <w:rsid w:val="00C72FB7"/>
    <w:rsid w:val="00C76C44"/>
    <w:rsid w:val="00C82666"/>
    <w:rsid w:val="00C832BB"/>
    <w:rsid w:val="00C84038"/>
    <w:rsid w:val="00C850CA"/>
    <w:rsid w:val="00C85988"/>
    <w:rsid w:val="00C8668F"/>
    <w:rsid w:val="00C90802"/>
    <w:rsid w:val="00C91616"/>
    <w:rsid w:val="00C95587"/>
    <w:rsid w:val="00C96FCF"/>
    <w:rsid w:val="00C97617"/>
    <w:rsid w:val="00CA17AB"/>
    <w:rsid w:val="00CA3CA9"/>
    <w:rsid w:val="00CA6408"/>
    <w:rsid w:val="00CB4050"/>
    <w:rsid w:val="00CC0D4D"/>
    <w:rsid w:val="00CC3F4C"/>
    <w:rsid w:val="00CC466A"/>
    <w:rsid w:val="00CD4B2A"/>
    <w:rsid w:val="00CD57CE"/>
    <w:rsid w:val="00CD77DA"/>
    <w:rsid w:val="00CE3D12"/>
    <w:rsid w:val="00CE4AB9"/>
    <w:rsid w:val="00CF23EE"/>
    <w:rsid w:val="00CF2693"/>
    <w:rsid w:val="00D1493D"/>
    <w:rsid w:val="00D15621"/>
    <w:rsid w:val="00D21B81"/>
    <w:rsid w:val="00D22461"/>
    <w:rsid w:val="00D27143"/>
    <w:rsid w:val="00D27F1C"/>
    <w:rsid w:val="00D33E71"/>
    <w:rsid w:val="00D36AD6"/>
    <w:rsid w:val="00D41F91"/>
    <w:rsid w:val="00D444F5"/>
    <w:rsid w:val="00D476AB"/>
    <w:rsid w:val="00D518BB"/>
    <w:rsid w:val="00D636FF"/>
    <w:rsid w:val="00D653BA"/>
    <w:rsid w:val="00D72761"/>
    <w:rsid w:val="00D9347D"/>
    <w:rsid w:val="00D95B80"/>
    <w:rsid w:val="00D96E32"/>
    <w:rsid w:val="00D971F8"/>
    <w:rsid w:val="00DB14D5"/>
    <w:rsid w:val="00DB5E21"/>
    <w:rsid w:val="00DB6B94"/>
    <w:rsid w:val="00DC3CF3"/>
    <w:rsid w:val="00DD122C"/>
    <w:rsid w:val="00DD1EDA"/>
    <w:rsid w:val="00DD70AF"/>
    <w:rsid w:val="00DE7F88"/>
    <w:rsid w:val="00DF34D6"/>
    <w:rsid w:val="00DF7060"/>
    <w:rsid w:val="00E0232E"/>
    <w:rsid w:val="00E032D2"/>
    <w:rsid w:val="00E03566"/>
    <w:rsid w:val="00E04FFE"/>
    <w:rsid w:val="00E12663"/>
    <w:rsid w:val="00E23309"/>
    <w:rsid w:val="00E31117"/>
    <w:rsid w:val="00E32523"/>
    <w:rsid w:val="00E33442"/>
    <w:rsid w:val="00E34DFE"/>
    <w:rsid w:val="00E41284"/>
    <w:rsid w:val="00E450A0"/>
    <w:rsid w:val="00E45397"/>
    <w:rsid w:val="00E562B7"/>
    <w:rsid w:val="00E6693E"/>
    <w:rsid w:val="00E66E29"/>
    <w:rsid w:val="00E66E30"/>
    <w:rsid w:val="00E704F0"/>
    <w:rsid w:val="00E711C4"/>
    <w:rsid w:val="00E73DA1"/>
    <w:rsid w:val="00E756A7"/>
    <w:rsid w:val="00E900AA"/>
    <w:rsid w:val="00E90441"/>
    <w:rsid w:val="00EA0A6F"/>
    <w:rsid w:val="00EB1975"/>
    <w:rsid w:val="00EB26D6"/>
    <w:rsid w:val="00EB27AD"/>
    <w:rsid w:val="00EC0768"/>
    <w:rsid w:val="00EC0982"/>
    <w:rsid w:val="00EC1B76"/>
    <w:rsid w:val="00EC2F30"/>
    <w:rsid w:val="00EC3B57"/>
    <w:rsid w:val="00EC579E"/>
    <w:rsid w:val="00ED6DFF"/>
    <w:rsid w:val="00ED7652"/>
    <w:rsid w:val="00EE2265"/>
    <w:rsid w:val="00EE2F7E"/>
    <w:rsid w:val="00EE70B4"/>
    <w:rsid w:val="00EF10D7"/>
    <w:rsid w:val="00EF29F2"/>
    <w:rsid w:val="00EF4EA4"/>
    <w:rsid w:val="00EF6FAF"/>
    <w:rsid w:val="00F03267"/>
    <w:rsid w:val="00F12F3C"/>
    <w:rsid w:val="00F1694E"/>
    <w:rsid w:val="00F16DDD"/>
    <w:rsid w:val="00F17FC6"/>
    <w:rsid w:val="00F20B69"/>
    <w:rsid w:val="00F2213B"/>
    <w:rsid w:val="00F227B4"/>
    <w:rsid w:val="00F25191"/>
    <w:rsid w:val="00F34369"/>
    <w:rsid w:val="00F41762"/>
    <w:rsid w:val="00F42DF7"/>
    <w:rsid w:val="00F46082"/>
    <w:rsid w:val="00F51746"/>
    <w:rsid w:val="00F52D26"/>
    <w:rsid w:val="00F55761"/>
    <w:rsid w:val="00F56C86"/>
    <w:rsid w:val="00F612AE"/>
    <w:rsid w:val="00F64568"/>
    <w:rsid w:val="00F73144"/>
    <w:rsid w:val="00F7475D"/>
    <w:rsid w:val="00F7488E"/>
    <w:rsid w:val="00F80E57"/>
    <w:rsid w:val="00F82B0B"/>
    <w:rsid w:val="00F86560"/>
    <w:rsid w:val="00F87483"/>
    <w:rsid w:val="00F918F5"/>
    <w:rsid w:val="00F956DB"/>
    <w:rsid w:val="00F95C4C"/>
    <w:rsid w:val="00F95E20"/>
    <w:rsid w:val="00F97408"/>
    <w:rsid w:val="00FA64E4"/>
    <w:rsid w:val="00FB098B"/>
    <w:rsid w:val="00FB3FAA"/>
    <w:rsid w:val="00FB6DD6"/>
    <w:rsid w:val="00FD0A19"/>
    <w:rsid w:val="00FD267F"/>
    <w:rsid w:val="00FD3F56"/>
    <w:rsid w:val="00FD3F9E"/>
    <w:rsid w:val="00FE7D8E"/>
    <w:rsid w:val="00FF2866"/>
    <w:rsid w:val="00FF2F09"/>
    <w:rsid w:val="00FF4F59"/>
    <w:rsid w:val="00FF5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15EC44B"/>
  <w15:docId w15:val="{87BE001B-DF35-4C8F-9B10-5F9E4EBC7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E4DC6"/>
    <w:pPr>
      <w:widowControl w:val="0"/>
      <w:spacing w:line="240" w:lineRule="atLeast"/>
      <w:jc w:val="both"/>
    </w:pPr>
    <w:rPr>
      <w:rFonts w:ascii="Cambria" w:hAnsi="Cambria"/>
      <w:sz w:val="24"/>
      <w:szCs w:val="24"/>
      <w:lang w:val="es-ES" w:eastAsia="en-US"/>
    </w:rPr>
  </w:style>
  <w:style w:type="paragraph" w:styleId="Ttulo1">
    <w:name w:val="heading 1"/>
    <w:basedOn w:val="Normal"/>
    <w:next w:val="Normal"/>
    <w:link w:val="Ttulo1Car"/>
    <w:qFormat/>
    <w:rsid w:val="00015B52"/>
    <w:pPr>
      <w:keepNext/>
      <w:widowControl/>
      <w:numPr>
        <w:numId w:val="1"/>
      </w:numPr>
      <w:spacing w:line="240" w:lineRule="auto"/>
      <w:outlineLvl w:val="0"/>
    </w:pPr>
    <w:rPr>
      <w:rFonts w:asciiTheme="majorHAnsi" w:hAnsiTheme="majorHAnsi"/>
      <w:b/>
      <w:snapToGrid w:val="0"/>
      <w:kern w:val="28"/>
      <w:lang w:val="es-CO"/>
    </w:rPr>
  </w:style>
  <w:style w:type="paragraph" w:styleId="Ttulo2">
    <w:name w:val="heading 2"/>
    <w:basedOn w:val="Ttulo1"/>
    <w:next w:val="Normal"/>
    <w:qFormat/>
    <w:rsid w:val="001E1886"/>
    <w:pPr>
      <w:numPr>
        <w:ilvl w:val="1"/>
      </w:numPr>
      <w:outlineLvl w:val="1"/>
    </w:pPr>
    <w:rPr>
      <w:rFonts w:cs="Calibri"/>
      <w:bCs/>
      <w:i/>
      <w:iCs/>
    </w:rPr>
  </w:style>
  <w:style w:type="paragraph" w:styleId="Ttulo3">
    <w:name w:val="heading 3"/>
    <w:basedOn w:val="Ttulo1"/>
    <w:next w:val="Normal"/>
    <w:qFormat/>
    <w:rsid w:val="00ED7652"/>
    <w:pPr>
      <w:outlineLvl w:val="2"/>
    </w:pPr>
    <w:rPr>
      <w:rFonts w:cs="Calibri"/>
      <w:i/>
    </w:rPr>
  </w:style>
  <w:style w:type="paragraph" w:styleId="Ttulo4">
    <w:name w:val="heading 4"/>
    <w:basedOn w:val="Ttulo1"/>
    <w:next w:val="Normal"/>
    <w:qFormat/>
    <w:rsid w:val="00064908"/>
    <w:p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qFormat/>
    <w:rsid w:val="00064908"/>
    <w:pPr>
      <w:spacing w:before="240" w:after="6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rsid w:val="00064908"/>
    <w:p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064908"/>
    <w:p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64908"/>
    <w:p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rsid w:val="00064908"/>
    <w:p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064908"/>
    <w:pPr>
      <w:spacing w:before="80"/>
      <w:ind w:left="720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064908"/>
    <w:pPr>
      <w:spacing w:line="240" w:lineRule="auto"/>
      <w:jc w:val="center"/>
    </w:pPr>
    <w:rPr>
      <w:rFonts w:ascii="Arial" w:hAnsi="Arial"/>
      <w:b/>
      <w:sz w:val="36"/>
    </w:rPr>
  </w:style>
  <w:style w:type="paragraph" w:styleId="Subttulo">
    <w:name w:val="Subtitle"/>
    <w:basedOn w:val="Normal"/>
    <w:qFormat/>
    <w:rsid w:val="00064908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angranormal">
    <w:name w:val="Normal Indent"/>
    <w:basedOn w:val="Normal"/>
    <w:rsid w:val="00064908"/>
    <w:pPr>
      <w:ind w:left="900" w:hanging="900"/>
    </w:pPr>
  </w:style>
  <w:style w:type="paragraph" w:styleId="TDC1">
    <w:name w:val="toc 1"/>
    <w:basedOn w:val="Normal"/>
    <w:next w:val="Normal"/>
    <w:uiPriority w:val="39"/>
    <w:rsid w:val="00064908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rsid w:val="00064908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rsid w:val="00064908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link w:val="EncabezadoCar"/>
    <w:uiPriority w:val="99"/>
    <w:rsid w:val="00064908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064908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  <w:rsid w:val="00064908"/>
  </w:style>
  <w:style w:type="paragraph" w:customStyle="1" w:styleId="Bullet1">
    <w:name w:val="Bullet1"/>
    <w:basedOn w:val="Normal"/>
    <w:rsid w:val="00064908"/>
    <w:pPr>
      <w:ind w:left="720" w:hanging="432"/>
    </w:pPr>
  </w:style>
  <w:style w:type="paragraph" w:customStyle="1" w:styleId="Bullet2">
    <w:name w:val="Bullet2"/>
    <w:basedOn w:val="Normal"/>
    <w:rsid w:val="00064908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rsid w:val="00064908"/>
    <w:pPr>
      <w:keepLines/>
      <w:spacing w:after="120"/>
    </w:pPr>
  </w:style>
  <w:style w:type="paragraph" w:styleId="Textoindependiente">
    <w:name w:val="Body Text"/>
    <w:basedOn w:val="Normal"/>
    <w:rsid w:val="00064908"/>
    <w:pPr>
      <w:keepLines/>
      <w:spacing w:after="120"/>
      <w:ind w:left="720"/>
    </w:pPr>
  </w:style>
  <w:style w:type="paragraph" w:styleId="Mapadeldocumento">
    <w:name w:val="Document Map"/>
    <w:basedOn w:val="Normal"/>
    <w:semiHidden/>
    <w:rsid w:val="00064908"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sid w:val="00064908"/>
    <w:rPr>
      <w:sz w:val="20"/>
      <w:vertAlign w:val="superscript"/>
    </w:rPr>
  </w:style>
  <w:style w:type="paragraph" w:styleId="Textonotapie">
    <w:name w:val="footnote text"/>
    <w:basedOn w:val="Normal"/>
    <w:semiHidden/>
    <w:rsid w:val="0006490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rsid w:val="00064908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rsid w:val="00064908"/>
    <w:pPr>
      <w:spacing w:before="80" w:line="240" w:lineRule="auto"/>
    </w:pPr>
  </w:style>
  <w:style w:type="paragraph" w:customStyle="1" w:styleId="Paragraph3">
    <w:name w:val="Paragraph3"/>
    <w:basedOn w:val="Normal"/>
    <w:rsid w:val="00064908"/>
    <w:pPr>
      <w:spacing w:before="80" w:line="240" w:lineRule="auto"/>
      <w:ind w:left="1530"/>
    </w:pPr>
  </w:style>
  <w:style w:type="paragraph" w:customStyle="1" w:styleId="Paragraph4">
    <w:name w:val="Paragraph4"/>
    <w:basedOn w:val="Normal"/>
    <w:rsid w:val="00064908"/>
    <w:pPr>
      <w:spacing w:before="80" w:line="240" w:lineRule="auto"/>
      <w:ind w:left="2250"/>
    </w:pPr>
  </w:style>
  <w:style w:type="paragraph" w:styleId="TDC4">
    <w:name w:val="toc 4"/>
    <w:basedOn w:val="Normal"/>
    <w:next w:val="Normal"/>
    <w:autoRedefine/>
    <w:semiHidden/>
    <w:rsid w:val="00064908"/>
    <w:pPr>
      <w:ind w:left="600"/>
    </w:pPr>
  </w:style>
  <w:style w:type="paragraph" w:styleId="TDC5">
    <w:name w:val="toc 5"/>
    <w:basedOn w:val="Normal"/>
    <w:next w:val="Normal"/>
    <w:autoRedefine/>
    <w:semiHidden/>
    <w:rsid w:val="00064908"/>
    <w:pPr>
      <w:ind w:left="800"/>
    </w:pPr>
  </w:style>
  <w:style w:type="paragraph" w:styleId="TDC6">
    <w:name w:val="toc 6"/>
    <w:basedOn w:val="Normal"/>
    <w:next w:val="Normal"/>
    <w:autoRedefine/>
    <w:semiHidden/>
    <w:rsid w:val="00064908"/>
    <w:pPr>
      <w:ind w:left="1000"/>
    </w:pPr>
  </w:style>
  <w:style w:type="paragraph" w:styleId="TDC7">
    <w:name w:val="toc 7"/>
    <w:basedOn w:val="Normal"/>
    <w:next w:val="Normal"/>
    <w:autoRedefine/>
    <w:semiHidden/>
    <w:rsid w:val="00064908"/>
    <w:pPr>
      <w:ind w:left="1200"/>
    </w:pPr>
  </w:style>
  <w:style w:type="paragraph" w:styleId="TDC8">
    <w:name w:val="toc 8"/>
    <w:basedOn w:val="Normal"/>
    <w:next w:val="Normal"/>
    <w:autoRedefine/>
    <w:semiHidden/>
    <w:rsid w:val="00064908"/>
    <w:pPr>
      <w:ind w:left="1400"/>
    </w:pPr>
  </w:style>
  <w:style w:type="paragraph" w:styleId="TDC9">
    <w:name w:val="toc 9"/>
    <w:basedOn w:val="Normal"/>
    <w:next w:val="Normal"/>
    <w:autoRedefine/>
    <w:semiHidden/>
    <w:rsid w:val="00064908"/>
    <w:pPr>
      <w:ind w:left="1600"/>
    </w:pPr>
  </w:style>
  <w:style w:type="paragraph" w:styleId="Textoindependiente2">
    <w:name w:val="Body Text 2"/>
    <w:basedOn w:val="Normal"/>
    <w:rsid w:val="00064908"/>
    <w:rPr>
      <w:i/>
      <w:color w:val="0000FF"/>
    </w:rPr>
  </w:style>
  <w:style w:type="paragraph" w:styleId="Sangradetextonormal">
    <w:name w:val="Body Text Indent"/>
    <w:basedOn w:val="Normal"/>
    <w:rsid w:val="00064908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rsid w:val="00064908"/>
    <w:pPr>
      <w:widowControl/>
      <w:spacing w:before="120" w:line="240" w:lineRule="auto"/>
    </w:pPr>
    <w:rPr>
      <w:rFonts w:ascii="Book Antiqua" w:hAnsi="Book Antiqua"/>
    </w:rPr>
  </w:style>
  <w:style w:type="paragraph" w:customStyle="1" w:styleId="Bullet">
    <w:name w:val="Bullet"/>
    <w:basedOn w:val="Normal"/>
    <w:rsid w:val="00064908"/>
    <w:pPr>
      <w:widowControl/>
      <w:numPr>
        <w:numId w:val="11"/>
      </w:numPr>
      <w:tabs>
        <w:tab w:val="left" w:pos="720"/>
      </w:tabs>
      <w:spacing w:before="120" w:line="240" w:lineRule="auto"/>
      <w:ind w:right="360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A92A00"/>
    <w:pPr>
      <w:spacing w:after="120"/>
      <w:ind w:left="720"/>
    </w:pPr>
    <w:rPr>
      <w:rFonts w:ascii="Times" w:hAnsi="Times"/>
      <w:i/>
      <w:color w:val="0000FF"/>
    </w:rPr>
  </w:style>
  <w:style w:type="character" w:styleId="Hipervnculo">
    <w:name w:val="Hyperlink"/>
    <w:uiPriority w:val="99"/>
    <w:rsid w:val="00064908"/>
    <w:rPr>
      <w:color w:val="0000FF"/>
      <w:u w:val="single"/>
    </w:rPr>
  </w:style>
  <w:style w:type="character" w:styleId="Textoennegrita">
    <w:name w:val="Strong"/>
    <w:qFormat/>
    <w:rsid w:val="00064908"/>
    <w:rPr>
      <w:b/>
    </w:rPr>
  </w:style>
  <w:style w:type="character" w:styleId="Hipervnculovisitado">
    <w:name w:val="FollowedHyperlink"/>
    <w:rsid w:val="00064908"/>
    <w:rPr>
      <w:color w:val="800080"/>
      <w:u w:val="single"/>
    </w:rPr>
  </w:style>
  <w:style w:type="paragraph" w:styleId="Descripcin">
    <w:name w:val="caption"/>
    <w:basedOn w:val="Normal"/>
    <w:next w:val="Normal"/>
    <w:qFormat/>
    <w:rsid w:val="00064908"/>
    <w:pPr>
      <w:widowControl/>
      <w:spacing w:line="240" w:lineRule="auto"/>
    </w:pPr>
    <w:rPr>
      <w:b/>
      <w:snapToGrid w:val="0"/>
      <w:color w:val="808080"/>
      <w:sz w:val="36"/>
      <w:lang w:val="es-ES_tradnl" w:eastAsia="es-ES"/>
    </w:rPr>
  </w:style>
  <w:style w:type="paragraph" w:customStyle="1" w:styleId="AgendaTitleBlock">
    <w:name w:val="Agenda Title Block"/>
    <w:basedOn w:val="Normal"/>
    <w:rsid w:val="00064908"/>
    <w:pPr>
      <w:widowControl/>
      <w:spacing w:before="120" w:after="120" w:line="240" w:lineRule="auto"/>
      <w:jc w:val="center"/>
    </w:pPr>
    <w:rPr>
      <w:b/>
      <w:lang w:eastAsia="es-ES"/>
    </w:rPr>
  </w:style>
  <w:style w:type="paragraph" w:customStyle="1" w:styleId="H5">
    <w:name w:val="H5"/>
    <w:basedOn w:val="Normal"/>
    <w:next w:val="Normal"/>
    <w:rsid w:val="00C95587"/>
    <w:pPr>
      <w:keepNext/>
      <w:widowControl/>
      <w:spacing w:before="100" w:after="100" w:line="240" w:lineRule="auto"/>
    </w:pPr>
    <w:rPr>
      <w:rFonts w:ascii="Arial" w:hAnsi="Arial"/>
      <w:b/>
      <w:i/>
      <w:snapToGrid w:val="0"/>
      <w:color w:val="000000"/>
      <w:lang w:eastAsia="es-ES"/>
    </w:rPr>
  </w:style>
  <w:style w:type="table" w:styleId="Tablaconcuadrcula">
    <w:name w:val="Table Grid"/>
    <w:basedOn w:val="Tablanormal"/>
    <w:rsid w:val="00C955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10">
    <w:name w:val="Paragraph 1"/>
    <w:rsid w:val="005A075D"/>
    <w:pPr>
      <w:tabs>
        <w:tab w:val="left" w:pos="360"/>
      </w:tabs>
      <w:spacing w:after="120"/>
      <w:ind w:left="446"/>
    </w:pPr>
    <w:rPr>
      <w:rFonts w:ascii="Arial" w:hAnsi="Arial"/>
      <w:sz w:val="22"/>
      <w:lang w:val="en-US" w:eastAsia="es-ES"/>
    </w:rPr>
  </w:style>
  <w:style w:type="paragraph" w:customStyle="1" w:styleId="Instrucciones">
    <w:name w:val="Instrucciones"/>
    <w:basedOn w:val="Normal"/>
    <w:rsid w:val="005A075D"/>
    <w:pPr>
      <w:widowControl/>
      <w:spacing w:line="240" w:lineRule="auto"/>
    </w:pPr>
    <w:rPr>
      <w:rFonts w:ascii="Verdana" w:hAnsi="Verdana"/>
      <w:i/>
      <w:snapToGrid w:val="0"/>
      <w:color w:val="0000FF"/>
      <w:lang w:val="es-CO"/>
    </w:rPr>
  </w:style>
  <w:style w:type="paragraph" w:styleId="Textosinformato">
    <w:name w:val="Plain Text"/>
    <w:basedOn w:val="Normal"/>
    <w:rsid w:val="005A075D"/>
    <w:pPr>
      <w:widowControl/>
      <w:spacing w:line="240" w:lineRule="auto"/>
    </w:pPr>
    <w:rPr>
      <w:rFonts w:ascii="Courier New" w:hAnsi="Courier New" w:cs="Courier New"/>
      <w:lang w:eastAsia="es-ES"/>
    </w:rPr>
  </w:style>
  <w:style w:type="character" w:customStyle="1" w:styleId="Ttulo1Car">
    <w:name w:val="Título 1 Car"/>
    <w:link w:val="Ttulo1"/>
    <w:rsid w:val="00015B52"/>
    <w:rPr>
      <w:rFonts w:asciiTheme="majorHAnsi" w:hAnsiTheme="majorHAnsi"/>
      <w:b/>
      <w:snapToGrid w:val="0"/>
      <w:kern w:val="28"/>
      <w:sz w:val="24"/>
      <w:szCs w:val="24"/>
      <w:lang w:eastAsia="en-US"/>
    </w:rPr>
  </w:style>
  <w:style w:type="paragraph" w:styleId="Prrafodelista">
    <w:name w:val="List Paragraph"/>
    <w:basedOn w:val="Normal"/>
    <w:uiPriority w:val="34"/>
    <w:qFormat/>
    <w:rsid w:val="0028752F"/>
    <w:pPr>
      <w:ind w:left="708"/>
    </w:pPr>
  </w:style>
  <w:style w:type="character" w:styleId="nfasis">
    <w:name w:val="Emphasis"/>
    <w:qFormat/>
    <w:rsid w:val="00C047E0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69351C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  <w:lang w:eastAsia="es-CO"/>
    </w:rPr>
  </w:style>
  <w:style w:type="character" w:styleId="nfasisintenso">
    <w:name w:val="Intense Emphasis"/>
    <w:uiPriority w:val="21"/>
    <w:qFormat/>
    <w:rsid w:val="00086EF6"/>
    <w:rPr>
      <w:rFonts w:ascii="Cambria" w:hAnsi="Cambria"/>
      <w:b/>
      <w:bCs/>
      <w:i/>
      <w:iCs/>
      <w:color w:val="4F81BD"/>
      <w:lang w:val="es-CO"/>
    </w:rPr>
  </w:style>
  <w:style w:type="character" w:customStyle="1" w:styleId="EncabezadoCar">
    <w:name w:val="Encabezado Car"/>
    <w:link w:val="Encabezado"/>
    <w:uiPriority w:val="99"/>
    <w:rsid w:val="005C5AFE"/>
    <w:rPr>
      <w:lang w:val="en-US" w:eastAsia="en-US"/>
    </w:rPr>
  </w:style>
  <w:style w:type="character" w:customStyle="1" w:styleId="PiedepginaCar">
    <w:name w:val="Pie de página Car"/>
    <w:link w:val="Piedepgina"/>
    <w:uiPriority w:val="99"/>
    <w:rsid w:val="00BF1ECC"/>
    <w:rPr>
      <w:rFonts w:ascii="Cambria" w:hAnsi="Cambria"/>
      <w:sz w:val="24"/>
      <w:szCs w:val="24"/>
      <w:lang w:val="es-ES" w:eastAsia="en-US"/>
    </w:rPr>
  </w:style>
  <w:style w:type="paragraph" w:styleId="Textodeglobo">
    <w:name w:val="Balloon Text"/>
    <w:basedOn w:val="Normal"/>
    <w:link w:val="TextodegloboCar"/>
    <w:rsid w:val="00BF1EC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BF1ECC"/>
    <w:rPr>
      <w:rFonts w:ascii="Tahoma" w:hAnsi="Tahoma" w:cs="Tahoma"/>
      <w:sz w:val="16"/>
      <w:szCs w:val="16"/>
      <w:lang w:val="es-ES" w:eastAsia="en-US"/>
    </w:rPr>
  </w:style>
  <w:style w:type="paragraph" w:customStyle="1" w:styleId="Predeterminado">
    <w:name w:val="Predeterminado"/>
    <w:rsid w:val="00C058F8"/>
    <w:pPr>
      <w:widowControl w:val="0"/>
      <w:autoSpaceDE w:val="0"/>
      <w:autoSpaceDN w:val="0"/>
      <w:adjustRightInd w:val="0"/>
    </w:pPr>
    <w:rPr>
      <w:rFonts w:ascii="Arial" w:hAnsi="Arial" w:cs="Arial"/>
      <w:sz w:val="22"/>
      <w:szCs w:val="22"/>
      <w:lang w:val="es-ES" w:eastAsia="es-ES"/>
    </w:rPr>
  </w:style>
  <w:style w:type="paragraph" w:styleId="Continuarlista2">
    <w:name w:val="List Continue 2"/>
    <w:basedOn w:val="Normal"/>
    <w:rsid w:val="00F2213B"/>
    <w:pPr>
      <w:widowControl/>
      <w:spacing w:after="120" w:line="240" w:lineRule="auto"/>
      <w:ind w:left="566"/>
      <w:jc w:val="left"/>
    </w:pPr>
    <w:rPr>
      <w:rFonts w:ascii="Arial" w:hAnsi="Arial" w:cs="Arial"/>
      <w:szCs w:val="22"/>
      <w:lang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F2F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temp\rup_wd_tmpl_informal\rup_wd_tmpl\a_and_d\sad_informal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FECHAYHORA xmlns="421e0eac-88bc-4d88-8015-f91aa6882547" xsi:nil="true"/>
    <TaxCatchAll xmlns="769298bf-51d9-47e6-8f8f-f12aff209daf" xsi:nil="true"/>
    <lcf76f155ced4ddcb4097134ff3c332f xmlns="421e0eac-88bc-4d88-8015-f91aa688254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D9AF899D0076A44AB759F7FFC927099" ma:contentTypeVersion="16" ma:contentTypeDescription="Crear nuevo documento." ma:contentTypeScope="" ma:versionID="005a618862c45b502d69f80cf67caf82">
  <xsd:schema xmlns:xsd="http://www.w3.org/2001/XMLSchema" xmlns:xs="http://www.w3.org/2001/XMLSchema" xmlns:p="http://schemas.microsoft.com/office/2006/metadata/properties" xmlns:ns2="421e0eac-88bc-4d88-8015-f91aa6882547" xmlns:ns3="769298bf-51d9-47e6-8f8f-f12aff209daf" targetNamespace="http://schemas.microsoft.com/office/2006/metadata/properties" ma:root="true" ma:fieldsID="bdf81d5020447f66ddf8ddb536b504d7" ns2:_="" ns3:_="">
    <xsd:import namespace="421e0eac-88bc-4d88-8015-f91aa6882547"/>
    <xsd:import namespace="769298bf-51d9-47e6-8f8f-f12aff209d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FECHAYHORA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e0eac-88bc-4d88-8015-f91aa68825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c60ce6ac-67d1-42ce-9507-033cdd0fb75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9298bf-51d9-47e6-8f8f-f12aff209da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e0d75c56-2f15-40dd-8444-89118a819b54}" ma:internalName="TaxCatchAll" ma:showField="CatchAllData" ma:web="769298bf-51d9-47e6-8f8f-f12aff209da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B4578C-13F4-48CA-9B4A-439A1492A3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48E8EDC-4399-4FC7-971D-0E99DE1B6F2D}">
  <ds:schemaRefs>
    <ds:schemaRef ds:uri="http://schemas.microsoft.com/office/2006/metadata/properties"/>
    <ds:schemaRef ds:uri="http://schemas.microsoft.com/office/infopath/2007/PartnerControls"/>
    <ds:schemaRef ds:uri="421e0eac-88bc-4d88-8015-f91aa6882547"/>
    <ds:schemaRef ds:uri="769298bf-51d9-47e6-8f8f-f12aff209daf"/>
  </ds:schemaRefs>
</ds:datastoreItem>
</file>

<file path=customXml/itemProps3.xml><?xml version="1.0" encoding="utf-8"?>
<ds:datastoreItem xmlns:ds="http://schemas.openxmlformats.org/officeDocument/2006/customXml" ds:itemID="{BAC40ED1-273A-432F-BBF2-145F1980432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FCCCE3B-3A0F-4535-A6D3-44FFEB1F39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e0eac-88bc-4d88-8015-f91aa6882547"/>
    <ds:schemaRef ds:uri="769298bf-51d9-47e6-8f8f-f12aff209d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sad_informal.dot</Template>
  <TotalTime>2284</TotalTime>
  <Pages>18</Pages>
  <Words>308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Software Architecture Document</vt:lpstr>
    </vt:vector>
  </TitlesOfParts>
  <Company>Toshiba</Company>
  <LinksUpToDate>false</LinksUpToDate>
  <CharactersWithSpaces>2000</CharactersWithSpaces>
  <SharedDoc>false</SharedDoc>
  <HLinks>
    <vt:vector size="54" baseType="variant"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_Toc344453562</vt:lpwstr>
      </vt:variant>
      <vt:variant>
        <vt:i4>1179703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_Toc344453561</vt:lpwstr>
      </vt:variant>
      <vt:variant>
        <vt:i4>1179703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_Toc344453560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_Toc344453559</vt:lpwstr>
      </vt:variant>
      <vt:variant>
        <vt:i4>1114167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_Toc344453558</vt:lpwstr>
      </vt:variant>
      <vt:variant>
        <vt:i4>1114167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_Toc344453557</vt:lpwstr>
      </vt:variant>
      <vt:variant>
        <vt:i4>1114167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_Toc344453556</vt:lpwstr>
      </vt:variant>
      <vt:variant>
        <vt:i4>1114167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_Toc344453555</vt:lpwstr>
      </vt:variant>
      <vt:variant>
        <vt:i4>1114167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_Toc344453554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&lt;Project Name&gt;</dc:subject>
  <dc:creator>Jair Alexander Ramírez Jurado</dc:creator>
  <cp:keywords/>
  <dc:description/>
  <cp:lastModifiedBy>Janel Javier  Molina Góngora</cp:lastModifiedBy>
  <cp:revision>18</cp:revision>
  <cp:lastPrinted>2005-08-01T14:18:00Z</cp:lastPrinted>
  <dcterms:created xsi:type="dcterms:W3CDTF">2022-07-21T20:06:00Z</dcterms:created>
  <dcterms:modified xsi:type="dcterms:W3CDTF">2022-10-11T14:58:00Z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  <property fmtid="{D5CDD505-2E9C-101B-9397-08002B2CF9AE}" pid="3" name="ContentTypeId">
    <vt:lpwstr>0x0101006D9AF899D0076A44AB759F7FFC927099</vt:lpwstr>
  </property>
</Properties>
</file>